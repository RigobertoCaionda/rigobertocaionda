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10" w:type="pct"/>
        <w:tblLayout w:type="fixed"/>
        <w:tblCellMar>
          <w:left w:w="115" w:type="dxa"/>
          <w:right w:w="115" w:type="dxa"/>
        </w:tblCellMar>
        <w:tblLook w:val="04A0" w:firstRow="1" w:lastRow="0" w:firstColumn="1" w:lastColumn="0" w:noHBand="0" w:noVBand="1"/>
      </w:tblPr>
      <w:tblGrid>
        <w:gridCol w:w="4421"/>
        <w:gridCol w:w="529"/>
        <w:gridCol w:w="6593"/>
      </w:tblGrid>
      <w:tr w:rsidR="006D409C" w14:paraId="102103CB" w14:textId="77777777" w:rsidTr="00783F9B">
        <w:trPr>
          <w:trHeight w:val="720"/>
        </w:trPr>
        <w:tc>
          <w:tcPr>
            <w:tcW w:w="4421" w:type="dxa"/>
            <w:vMerge w:val="restart"/>
            <w:tcMar>
              <w:left w:w="360" w:type="dxa"/>
            </w:tcMar>
            <w:vAlign w:val="bottom"/>
          </w:tcPr>
          <w:p w14:paraId="6FE18D1B" w14:textId="2B23B48D" w:rsidR="006D409C" w:rsidRDefault="006D409C" w:rsidP="006D409C">
            <w:pPr>
              <w:tabs>
                <w:tab w:val="left" w:pos="990"/>
              </w:tabs>
              <w:jc w:val="center"/>
            </w:pPr>
          </w:p>
          <w:p w14:paraId="73DFAE2F" w14:textId="05149D55" w:rsidR="00B25C3B" w:rsidRDefault="00847269" w:rsidP="006D409C">
            <w:pPr>
              <w:tabs>
                <w:tab w:val="left" w:pos="990"/>
              </w:tabs>
              <w:jc w:val="center"/>
            </w:pPr>
            <w:r w:rsidRPr="00E82802">
              <w:rPr>
                <w:noProof/>
                <w:lang w:eastAsia="en-US"/>
              </w:rPr>
              <w:drawing>
                <wp:inline distT="0" distB="0" distL="0" distR="0" wp14:anchorId="02E46DF8" wp14:editId="105B7D64">
                  <wp:extent cx="1676400" cy="1676400"/>
                  <wp:effectExtent l="0" t="0" r="0" b="0"/>
                  <wp:docPr id="7" name="Imagem 7" descr="G:\RIGOBERTO\rigoberto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GOBERTO\rigobertoPicture.jp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0755809F" w14:textId="0D6B7E86" w:rsidR="00B25C3B" w:rsidRDefault="00B25C3B" w:rsidP="006D409C">
            <w:pPr>
              <w:tabs>
                <w:tab w:val="left" w:pos="990"/>
              </w:tabs>
              <w:jc w:val="center"/>
            </w:pPr>
          </w:p>
        </w:tc>
        <w:tc>
          <w:tcPr>
            <w:tcW w:w="529" w:type="dxa"/>
            <w:shd w:val="clear" w:color="auto" w:fill="31521B" w:themeFill="accent2" w:themeFillShade="80"/>
          </w:tcPr>
          <w:p w14:paraId="7633FD0B" w14:textId="77777777" w:rsidR="006D409C" w:rsidRDefault="006D409C" w:rsidP="006D409C">
            <w:pPr>
              <w:tabs>
                <w:tab w:val="left" w:pos="990"/>
              </w:tabs>
            </w:pPr>
          </w:p>
        </w:tc>
        <w:tc>
          <w:tcPr>
            <w:tcW w:w="6593" w:type="dxa"/>
            <w:shd w:val="clear" w:color="auto" w:fill="31521B" w:themeFill="accent2" w:themeFillShade="80"/>
            <w:vAlign w:val="center"/>
          </w:tcPr>
          <w:p w14:paraId="437F926C" w14:textId="060310C6" w:rsidR="006D409C" w:rsidRPr="00E82802" w:rsidRDefault="00E82802" w:rsidP="00776643">
            <w:pPr>
              <w:pStyle w:val="Ttulo1"/>
              <w:rPr>
                <w:lang w:val="pt-PT"/>
              </w:rPr>
            </w:pPr>
            <w:r>
              <w:t>EDUCA</w:t>
            </w:r>
            <w:r>
              <w:rPr>
                <w:lang w:val="pt-PT"/>
              </w:rPr>
              <w:t>ÇÃO</w:t>
            </w:r>
          </w:p>
        </w:tc>
      </w:tr>
      <w:tr w:rsidR="006D409C" w:rsidRPr="00F37235" w14:paraId="53127C49" w14:textId="77777777" w:rsidTr="00C47D4F">
        <w:trPr>
          <w:trHeight w:val="2520"/>
        </w:trPr>
        <w:tc>
          <w:tcPr>
            <w:tcW w:w="4421" w:type="dxa"/>
            <w:vMerge/>
            <w:tcMar>
              <w:left w:w="360" w:type="dxa"/>
            </w:tcMar>
            <w:vAlign w:val="bottom"/>
          </w:tcPr>
          <w:p w14:paraId="5D9B2BF5" w14:textId="77777777" w:rsidR="006D409C" w:rsidRDefault="006D409C" w:rsidP="00776643">
            <w:pPr>
              <w:tabs>
                <w:tab w:val="left" w:pos="990"/>
              </w:tabs>
              <w:jc w:val="center"/>
              <w:rPr>
                <w:noProof/>
              </w:rPr>
            </w:pPr>
          </w:p>
        </w:tc>
        <w:tc>
          <w:tcPr>
            <w:tcW w:w="529" w:type="dxa"/>
            <w:tcMar>
              <w:left w:w="0" w:type="dxa"/>
              <w:right w:w="0" w:type="dxa"/>
            </w:tcMar>
          </w:tcPr>
          <w:p w14:paraId="24F22C19" w14:textId="77777777" w:rsidR="006D409C" w:rsidRDefault="006D409C" w:rsidP="00776643">
            <w:pPr>
              <w:tabs>
                <w:tab w:val="left" w:pos="990"/>
              </w:tabs>
            </w:pPr>
            <w:r>
              <w:rPr>
                <w:noProof/>
                <w:lang w:eastAsia="en-US"/>
              </w:rPr>
              <mc:AlternateContent>
                <mc:Choice Requires="wps">
                  <w:drawing>
                    <wp:inline distT="0" distB="0" distL="0" distR="0" wp14:anchorId="54484820" wp14:editId="7403D81A">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5C820" w14:textId="77777777"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484820"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MLbQQAAKo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48C5C820" w14:textId="77777777" w:rsidR="006D409C" w:rsidRPr="00AF4EA4" w:rsidRDefault="006D409C" w:rsidP="006D409C">
                            <w:pPr>
                              <w:jc w:val="center"/>
                              <w:rPr>
                                <w:color w:val="455F51" w:themeColor="text2"/>
                              </w:rPr>
                            </w:pPr>
                          </w:p>
                        </w:txbxContent>
                      </v:textbox>
                      <w10:anchorlock/>
                    </v:shape>
                  </w:pict>
                </mc:Fallback>
              </mc:AlternateContent>
            </w:r>
          </w:p>
        </w:tc>
        <w:tc>
          <w:tcPr>
            <w:tcW w:w="6593" w:type="dxa"/>
          </w:tcPr>
          <w:p w14:paraId="5BFFE7FD" w14:textId="77777777" w:rsidR="00B25C3B" w:rsidRDefault="00B25C3B" w:rsidP="00970CF6">
            <w:pPr>
              <w:rPr>
                <w:b/>
              </w:rPr>
            </w:pPr>
          </w:p>
          <w:p w14:paraId="77960C0B" w14:textId="54F84EE4" w:rsidR="00970CF6" w:rsidRPr="00E82802" w:rsidRDefault="00E82802" w:rsidP="00970CF6">
            <w:pPr>
              <w:rPr>
                <w:b/>
                <w:lang w:val="pt-BR"/>
              </w:rPr>
            </w:pPr>
            <w:r w:rsidRPr="00E82802">
              <w:rPr>
                <w:b/>
                <w:lang w:val="pt-BR"/>
              </w:rPr>
              <w:t>Aluno do curso</w:t>
            </w:r>
            <w:r>
              <w:rPr>
                <w:b/>
                <w:lang w:val="pt-BR"/>
              </w:rPr>
              <w:t xml:space="preserve"> da</w:t>
            </w:r>
            <w:r w:rsidRPr="00E82802">
              <w:rPr>
                <w:b/>
                <w:lang w:val="pt-BR"/>
              </w:rPr>
              <w:t xml:space="preserve"> B7Web</w:t>
            </w:r>
            <w:r w:rsidR="006C76CD" w:rsidRPr="00E82802">
              <w:rPr>
                <w:b/>
                <w:lang w:val="pt-BR"/>
              </w:rPr>
              <w:t xml:space="preserve">  - </w:t>
            </w:r>
            <w:r>
              <w:rPr>
                <w:b/>
                <w:lang w:val="pt-BR"/>
              </w:rPr>
              <w:t>Brasil</w:t>
            </w:r>
          </w:p>
          <w:p w14:paraId="1EE28A08" w14:textId="449F2461" w:rsidR="00970CF6" w:rsidRPr="00E82802" w:rsidRDefault="00E82802" w:rsidP="00E82802">
            <w:pPr>
              <w:pStyle w:val="Data"/>
              <w:rPr>
                <w:sz w:val="22"/>
                <w:lang w:val="pt-BR"/>
              </w:rPr>
            </w:pPr>
            <w:r w:rsidRPr="00E82802">
              <w:rPr>
                <w:bCs/>
                <w:sz w:val="22"/>
                <w:lang w:val="pt-BR"/>
              </w:rPr>
              <w:t>Sou aluno do curso da b7Web</w:t>
            </w:r>
            <w:r w:rsidR="00DD12AF" w:rsidRPr="00E82802">
              <w:rPr>
                <w:sz w:val="22"/>
                <w:lang w:val="pt-BR"/>
              </w:rPr>
              <w:t>.</w:t>
            </w:r>
            <w:r w:rsidR="00DD12AF" w:rsidRPr="00E82802">
              <w:rPr>
                <w:lang w:val="pt-BR"/>
              </w:rPr>
              <w:t xml:space="preserve"> </w:t>
            </w:r>
          </w:p>
          <w:p w14:paraId="7E38C7B6" w14:textId="77777777" w:rsidR="00DD12AF" w:rsidRPr="00E82802" w:rsidRDefault="00DD12AF" w:rsidP="001B2716">
            <w:pPr>
              <w:spacing w:after="120"/>
              <w:ind w:left="720" w:hanging="720"/>
              <w:contextualSpacing/>
              <w:rPr>
                <w:b/>
                <w:lang w:val="pt-BR"/>
              </w:rPr>
            </w:pPr>
          </w:p>
          <w:p w14:paraId="7992899B" w14:textId="0D354681" w:rsidR="006D409C" w:rsidRPr="002F3B80" w:rsidRDefault="00E82802" w:rsidP="00776643">
            <w:pPr>
              <w:contextualSpacing/>
              <w:rPr>
                <w:b/>
                <w:lang w:val="pt-BR"/>
              </w:rPr>
            </w:pPr>
            <w:r>
              <w:rPr>
                <w:b/>
                <w:lang w:val="pt-BR"/>
              </w:rPr>
              <w:t xml:space="preserve">UNIA </w:t>
            </w:r>
            <w:r w:rsidRPr="00E82802">
              <w:rPr>
                <w:b/>
                <w:lang w:val="pt-BR"/>
              </w:rPr>
              <w:t>-</w:t>
            </w:r>
            <w:r>
              <w:rPr>
                <w:b/>
                <w:lang w:val="pt-PT"/>
              </w:rPr>
              <w:t xml:space="preserve">  Universidade Independente de Angola </w:t>
            </w:r>
            <w:r w:rsidR="006C76CD">
              <w:rPr>
                <w:b/>
                <w:lang w:val="pt-BR"/>
              </w:rPr>
              <w:t xml:space="preserve">- </w:t>
            </w:r>
            <w:r>
              <w:rPr>
                <w:b/>
                <w:lang w:val="pt-BR"/>
              </w:rPr>
              <w:t>Angola</w:t>
            </w:r>
          </w:p>
          <w:p w14:paraId="5662B758" w14:textId="43366CF7" w:rsidR="006D409C" w:rsidRDefault="00E82802" w:rsidP="00776643">
            <w:pPr>
              <w:contextualSpacing/>
              <w:rPr>
                <w:lang w:val="pt-BR"/>
              </w:rPr>
            </w:pPr>
            <w:r>
              <w:rPr>
                <w:bCs/>
                <w:lang w:val="pt-BR"/>
              </w:rPr>
              <w:t>Bacharelato concluído em engenharia Informática.</w:t>
            </w:r>
          </w:p>
          <w:p w14:paraId="3507B328" w14:textId="77777777" w:rsidR="00D47F08" w:rsidRDefault="00D47F08" w:rsidP="00776643">
            <w:pPr>
              <w:rPr>
                <w:b/>
                <w:lang w:val="pt-BR"/>
              </w:rPr>
            </w:pPr>
          </w:p>
          <w:p w14:paraId="0022D358" w14:textId="675B4F8D" w:rsidR="00B25C3B" w:rsidRPr="00E76937" w:rsidRDefault="00B25C3B" w:rsidP="00776643">
            <w:pPr>
              <w:rPr>
                <w:b/>
                <w:lang w:val="pt-BR"/>
              </w:rPr>
            </w:pPr>
          </w:p>
        </w:tc>
      </w:tr>
      <w:tr w:rsidR="006D409C" w14:paraId="1D398DB3" w14:textId="77777777" w:rsidTr="00783F9B">
        <w:trPr>
          <w:trHeight w:val="702"/>
        </w:trPr>
        <w:tc>
          <w:tcPr>
            <w:tcW w:w="4421" w:type="dxa"/>
            <w:vMerge w:val="restart"/>
            <w:tcMar>
              <w:left w:w="360" w:type="dxa"/>
            </w:tcMar>
            <w:vAlign w:val="bottom"/>
          </w:tcPr>
          <w:p w14:paraId="0736D888" w14:textId="703D01E8" w:rsidR="002F3B80" w:rsidRPr="00215815" w:rsidRDefault="00215815" w:rsidP="00CB7911">
            <w:pPr>
              <w:pStyle w:val="Ttulo"/>
              <w:spacing w:after="120"/>
              <w:rPr>
                <w:sz w:val="36"/>
                <w:szCs w:val="36"/>
                <w:lang w:val="pt-BR"/>
              </w:rPr>
            </w:pPr>
            <w:r w:rsidRPr="00215815">
              <w:rPr>
                <w:sz w:val="36"/>
                <w:szCs w:val="36"/>
                <w:lang w:val="pt-BR"/>
              </w:rPr>
              <w:t>RIGOBERTO CAIONDA</w:t>
            </w:r>
          </w:p>
          <w:p w14:paraId="5CEE7A04" w14:textId="1107FDFB" w:rsidR="007F7DB5" w:rsidRPr="00E82802" w:rsidRDefault="003E0CDB" w:rsidP="007F7DB5">
            <w:pPr>
              <w:jc w:val="center"/>
              <w:rPr>
                <w:sz w:val="24"/>
                <w:lang w:val="pt-BR"/>
              </w:rPr>
            </w:pPr>
            <w:r>
              <w:rPr>
                <w:sz w:val="24"/>
                <w:lang w:val="pt-BR"/>
              </w:rPr>
              <w:t xml:space="preserve">Desenvolvedor </w:t>
            </w:r>
            <w:r w:rsidR="004E1555">
              <w:rPr>
                <w:sz w:val="24"/>
                <w:lang w:val="pt-BR"/>
              </w:rPr>
              <w:t xml:space="preserve">Web </w:t>
            </w:r>
            <w:r>
              <w:rPr>
                <w:sz w:val="24"/>
                <w:lang w:val="pt-BR"/>
              </w:rPr>
              <w:t>full stack</w:t>
            </w:r>
            <w:r w:rsidR="00215815">
              <w:rPr>
                <w:sz w:val="24"/>
                <w:lang w:val="pt-BR"/>
              </w:rPr>
              <w:t xml:space="preserve"> </w:t>
            </w:r>
          </w:p>
          <w:p w14:paraId="43CBE4E9" w14:textId="56D22BDC" w:rsidR="007F7DB5" w:rsidRPr="00E82802" w:rsidRDefault="00215815" w:rsidP="007F7DB5">
            <w:pPr>
              <w:jc w:val="center"/>
              <w:rPr>
                <w:sz w:val="24"/>
                <w:lang w:val="pt-BR"/>
              </w:rPr>
            </w:pPr>
            <w:r>
              <w:rPr>
                <w:sz w:val="24"/>
                <w:lang w:val="pt-BR"/>
              </w:rPr>
              <w:t>Pode ver meu portfó</w:t>
            </w:r>
            <w:r w:rsidR="007F7DB5" w:rsidRPr="00E82802">
              <w:rPr>
                <w:sz w:val="24"/>
                <w:lang w:val="pt-BR"/>
              </w:rPr>
              <w:t xml:space="preserve">lio </w:t>
            </w:r>
            <w:r>
              <w:rPr>
                <w:sz w:val="24"/>
                <w:lang w:val="pt-BR"/>
              </w:rPr>
              <w:t>em</w:t>
            </w:r>
          </w:p>
          <w:p w14:paraId="7D009E4E" w14:textId="6724C642" w:rsidR="007F7DB5" w:rsidRPr="005A52EC" w:rsidRDefault="007F7DB5" w:rsidP="007F7DB5">
            <w:pPr>
              <w:jc w:val="center"/>
              <w:rPr>
                <w:sz w:val="24"/>
                <w:u w:val="single"/>
                <w:lang w:val="pt-BR"/>
              </w:rPr>
            </w:pPr>
            <w:r w:rsidRPr="00E82802">
              <w:rPr>
                <w:sz w:val="24"/>
                <w:lang w:val="pt-BR"/>
              </w:rPr>
              <w:t xml:space="preserve"> </w:t>
            </w:r>
            <w:hyperlink r:id="rId11" w:history="1">
              <w:r w:rsidR="00215815" w:rsidRPr="005A52EC">
                <w:rPr>
                  <w:rStyle w:val="Hiperligao"/>
                  <w:rFonts w:cs="Times New Roman"/>
                  <w:sz w:val="24"/>
                  <w:lang w:val="pt-PT"/>
                </w:rPr>
                <w:t>https://rigobertocaionda-git-master-rigobertocaionda.vercel.app</w:t>
              </w:r>
            </w:hyperlink>
          </w:p>
          <w:p w14:paraId="6BE7E3A2" w14:textId="5B0E52FA" w:rsidR="007F7DB5" w:rsidRPr="00847269" w:rsidRDefault="00215815" w:rsidP="00215815">
            <w:pPr>
              <w:jc w:val="center"/>
              <w:rPr>
                <w:sz w:val="24"/>
                <w:lang w:val="pt-BR"/>
              </w:rPr>
            </w:pPr>
            <w:r w:rsidRPr="00847269">
              <w:rPr>
                <w:sz w:val="24"/>
                <w:lang w:val="pt-BR"/>
              </w:rPr>
              <w:t>Localização</w:t>
            </w:r>
            <w:r w:rsidR="007F7DB5" w:rsidRPr="00847269">
              <w:rPr>
                <w:sz w:val="24"/>
                <w:lang w:val="pt-BR"/>
              </w:rPr>
              <w:t xml:space="preserve">: </w:t>
            </w:r>
            <w:r w:rsidRPr="00847269">
              <w:rPr>
                <w:sz w:val="24"/>
                <w:lang w:val="pt-BR"/>
              </w:rPr>
              <w:t xml:space="preserve">Luanda </w:t>
            </w:r>
            <w:r w:rsidR="007F7DB5" w:rsidRPr="00847269">
              <w:rPr>
                <w:sz w:val="24"/>
                <w:lang w:val="pt-BR"/>
              </w:rPr>
              <w:t xml:space="preserve"> – </w:t>
            </w:r>
            <w:r w:rsidRPr="00847269">
              <w:rPr>
                <w:sz w:val="24"/>
                <w:lang w:val="pt-BR"/>
              </w:rPr>
              <w:t>Angola</w:t>
            </w:r>
          </w:p>
          <w:p w14:paraId="0FF83662" w14:textId="77777777" w:rsidR="00765F83" w:rsidRPr="00847269" w:rsidRDefault="00765F83" w:rsidP="00A75FCE">
            <w:pPr>
              <w:pStyle w:val="ProfileText"/>
              <w:rPr>
                <w:lang w:val="pt-BR"/>
              </w:rPr>
            </w:pPr>
          </w:p>
          <w:p w14:paraId="507DCE6D" w14:textId="070F9E47" w:rsidR="005047AD" w:rsidRPr="00847269" w:rsidRDefault="00215815" w:rsidP="00215815">
            <w:pPr>
              <w:pStyle w:val="ProfileText"/>
              <w:jc w:val="center"/>
              <w:rPr>
                <w:b/>
                <w:bCs/>
                <w:lang w:val="pt-BR"/>
              </w:rPr>
            </w:pPr>
            <w:r w:rsidRPr="00847269">
              <w:rPr>
                <w:b/>
                <w:bCs/>
                <w:lang w:val="pt-BR"/>
              </w:rPr>
              <w:t>Habilidades</w:t>
            </w:r>
            <w:r w:rsidR="00106B95" w:rsidRPr="00847269">
              <w:rPr>
                <w:b/>
                <w:bCs/>
                <w:lang w:val="pt-BR"/>
              </w:rPr>
              <w:t>:</w:t>
            </w:r>
          </w:p>
          <w:p w14:paraId="696ED038" w14:textId="77777777" w:rsidR="00215815" w:rsidRPr="00847269" w:rsidRDefault="00215815" w:rsidP="00215815">
            <w:pPr>
              <w:pStyle w:val="ProfileText"/>
              <w:jc w:val="center"/>
              <w:rPr>
                <w:b/>
                <w:bCs/>
                <w:lang w:val="pt-BR"/>
              </w:rPr>
            </w:pPr>
          </w:p>
          <w:p w14:paraId="1465F553" w14:textId="5888253F" w:rsidR="00932231" w:rsidRPr="00F37235" w:rsidRDefault="00932231" w:rsidP="00932231">
            <w:pPr>
              <w:pStyle w:val="ProfileText"/>
              <w:rPr>
                <w:lang w:val="pt-PT"/>
              </w:rPr>
            </w:pPr>
            <w:proofErr w:type="spellStart"/>
            <w:r w:rsidRPr="00F37235">
              <w:rPr>
                <w:b/>
                <w:bCs/>
                <w:lang w:val="pt-PT"/>
              </w:rPr>
              <w:t>Frontend</w:t>
            </w:r>
            <w:proofErr w:type="spellEnd"/>
            <w:r w:rsidRPr="00F37235">
              <w:rPr>
                <w:lang w:val="pt-PT"/>
              </w:rPr>
              <w:t xml:space="preserve">: </w:t>
            </w:r>
            <w:r w:rsidR="00847269" w:rsidRPr="00F37235">
              <w:rPr>
                <w:lang w:val="pt-PT"/>
              </w:rPr>
              <w:t>HTML 5</w:t>
            </w:r>
            <w:r w:rsidR="00647772" w:rsidRPr="00F37235">
              <w:rPr>
                <w:lang w:val="pt-PT"/>
              </w:rPr>
              <w:t xml:space="preserve">, CSS 3, </w:t>
            </w:r>
            <w:proofErr w:type="spellStart"/>
            <w:r w:rsidR="00647772" w:rsidRPr="00F37235">
              <w:rPr>
                <w:lang w:val="pt-PT"/>
              </w:rPr>
              <w:t>Javascript</w:t>
            </w:r>
            <w:proofErr w:type="spellEnd"/>
            <w:r w:rsidR="00647772" w:rsidRPr="00F37235">
              <w:rPr>
                <w:lang w:val="pt-PT"/>
              </w:rPr>
              <w:t xml:space="preserve"> ES6, </w:t>
            </w:r>
            <w:r w:rsidR="00BC5CBF" w:rsidRPr="00F37235">
              <w:rPr>
                <w:lang w:val="pt-PT"/>
              </w:rPr>
              <w:t xml:space="preserve">Angular, </w:t>
            </w:r>
            <w:proofErr w:type="spellStart"/>
            <w:r w:rsidR="00647772" w:rsidRPr="00F37235">
              <w:rPr>
                <w:lang w:val="pt-PT"/>
              </w:rPr>
              <w:t>ReactJS</w:t>
            </w:r>
            <w:proofErr w:type="spellEnd"/>
            <w:r w:rsidR="00647772" w:rsidRPr="00F37235">
              <w:rPr>
                <w:lang w:val="pt-PT"/>
              </w:rPr>
              <w:t xml:space="preserve">, </w:t>
            </w:r>
            <w:proofErr w:type="spellStart"/>
            <w:r w:rsidR="00647772" w:rsidRPr="00F37235">
              <w:rPr>
                <w:lang w:val="pt-PT"/>
              </w:rPr>
              <w:t>TypeScript</w:t>
            </w:r>
            <w:proofErr w:type="spellEnd"/>
            <w:r w:rsidR="00647772" w:rsidRPr="00F37235">
              <w:rPr>
                <w:lang w:val="pt-PT"/>
              </w:rPr>
              <w:t>.</w:t>
            </w:r>
          </w:p>
          <w:p w14:paraId="6B450486" w14:textId="51CB74A7" w:rsidR="00F401D9" w:rsidRPr="00F37235" w:rsidRDefault="00F401D9" w:rsidP="00932231">
            <w:pPr>
              <w:pStyle w:val="ProfileText"/>
              <w:rPr>
                <w:lang w:val="pt-PT"/>
              </w:rPr>
            </w:pPr>
          </w:p>
          <w:p w14:paraId="0546FAC5" w14:textId="6905C10A" w:rsidR="00F401D9" w:rsidRPr="00766B36" w:rsidRDefault="00F401D9" w:rsidP="00932231">
            <w:pPr>
              <w:pStyle w:val="ProfileText"/>
            </w:pPr>
            <w:r w:rsidRPr="00766B36">
              <w:rPr>
                <w:b/>
              </w:rPr>
              <w:t>Backend</w:t>
            </w:r>
            <w:r w:rsidRPr="00766B36">
              <w:t xml:space="preserve">: </w:t>
            </w:r>
            <w:proofErr w:type="spellStart"/>
            <w:r w:rsidR="00DE4D23">
              <w:t>AdonisJs</w:t>
            </w:r>
            <w:proofErr w:type="spellEnd"/>
            <w:r w:rsidR="00F37235">
              <w:t xml:space="preserve">, </w:t>
            </w:r>
            <w:proofErr w:type="spellStart"/>
            <w:r w:rsidR="00F37235">
              <w:t>NestJs</w:t>
            </w:r>
            <w:proofErr w:type="spellEnd"/>
            <w:r w:rsidR="00DE4D23">
              <w:t xml:space="preserve">, </w:t>
            </w:r>
            <w:r w:rsidRPr="00766B36">
              <w:t xml:space="preserve">NodeJS, </w:t>
            </w:r>
            <w:r w:rsidR="00766B36" w:rsidRPr="00766B36">
              <w:t xml:space="preserve">Typescript, </w:t>
            </w:r>
            <w:r w:rsidRPr="00766B36">
              <w:t>Express.</w:t>
            </w:r>
          </w:p>
          <w:p w14:paraId="3A65352A" w14:textId="57B56A4B" w:rsidR="00362586" w:rsidRPr="00766B36" w:rsidRDefault="00362586" w:rsidP="00932231">
            <w:pPr>
              <w:pStyle w:val="ProfileText"/>
            </w:pPr>
          </w:p>
          <w:p w14:paraId="65BB9782" w14:textId="255ADB21" w:rsidR="00362586" w:rsidRPr="00DE4D23" w:rsidRDefault="00362586" w:rsidP="00932231">
            <w:pPr>
              <w:pStyle w:val="ProfileText"/>
              <w:rPr>
                <w:lang w:val="pt-PT"/>
              </w:rPr>
            </w:pPr>
            <w:r w:rsidRPr="00DE4D23">
              <w:rPr>
                <w:b/>
                <w:lang w:val="pt-PT"/>
              </w:rPr>
              <w:t>Base de dados</w:t>
            </w:r>
            <w:r w:rsidRPr="00DE4D23">
              <w:rPr>
                <w:lang w:val="pt-PT"/>
              </w:rPr>
              <w:t>: MYSQL</w:t>
            </w:r>
            <w:r w:rsidR="00F56501" w:rsidRPr="00DE4D23">
              <w:rPr>
                <w:lang w:val="pt-PT"/>
              </w:rPr>
              <w:t xml:space="preserve">, </w:t>
            </w:r>
            <w:proofErr w:type="spellStart"/>
            <w:r w:rsidR="00F56501" w:rsidRPr="00DE4D23">
              <w:rPr>
                <w:lang w:val="pt-PT"/>
              </w:rPr>
              <w:t>MongoDb</w:t>
            </w:r>
            <w:proofErr w:type="spellEnd"/>
          </w:p>
          <w:p w14:paraId="12DE6536" w14:textId="7D81772E" w:rsidR="005047AD" w:rsidRPr="00DE4D23" w:rsidRDefault="005047AD" w:rsidP="00932231">
            <w:pPr>
              <w:pStyle w:val="ProfileText"/>
              <w:rPr>
                <w:lang w:val="pt-PT"/>
              </w:rPr>
            </w:pPr>
          </w:p>
          <w:p w14:paraId="189AAEC4" w14:textId="119F1B52" w:rsidR="00765F83" w:rsidRPr="00F56501" w:rsidRDefault="00847269" w:rsidP="00EE2BB4">
            <w:pPr>
              <w:pStyle w:val="ProfileText"/>
              <w:rPr>
                <w:lang w:val="pt-BR"/>
              </w:rPr>
            </w:pPr>
            <w:r w:rsidRPr="00F56501">
              <w:rPr>
                <w:b/>
                <w:bCs/>
                <w:lang w:val="pt-BR"/>
              </w:rPr>
              <w:t>G</w:t>
            </w:r>
            <w:r w:rsidR="00932231" w:rsidRPr="00F56501">
              <w:rPr>
                <w:b/>
                <w:bCs/>
                <w:lang w:val="pt-BR"/>
              </w:rPr>
              <w:t>eral</w:t>
            </w:r>
            <w:r w:rsidR="00932231" w:rsidRPr="00F56501">
              <w:rPr>
                <w:lang w:val="pt-BR"/>
              </w:rPr>
              <w:t xml:space="preserve">: </w:t>
            </w:r>
            <w:r w:rsidR="001A737C" w:rsidRPr="00F56501">
              <w:rPr>
                <w:lang w:val="pt-BR"/>
              </w:rPr>
              <w:t>Git</w:t>
            </w:r>
            <w:r w:rsidRPr="00F56501">
              <w:rPr>
                <w:lang w:val="pt-BR"/>
              </w:rPr>
              <w:t>, Microsoft Office</w:t>
            </w:r>
            <w:r w:rsidR="000443DD" w:rsidRPr="00F56501">
              <w:rPr>
                <w:lang w:val="pt-BR"/>
              </w:rPr>
              <w:t>.</w:t>
            </w:r>
          </w:p>
          <w:p w14:paraId="61A04B7D" w14:textId="77777777" w:rsidR="00EE2BB4" w:rsidRPr="00F56501" w:rsidRDefault="00EE2BB4" w:rsidP="00EE2BB4">
            <w:pPr>
              <w:pStyle w:val="ProfileText"/>
              <w:rPr>
                <w:lang w:val="pt-BR"/>
              </w:rPr>
            </w:pPr>
          </w:p>
          <w:p w14:paraId="32A44077" w14:textId="6988D3A3" w:rsidR="006D409C" w:rsidRPr="00847269" w:rsidRDefault="0003218A" w:rsidP="005D47DE">
            <w:pPr>
              <w:pStyle w:val="Ttulo2"/>
              <w:rPr>
                <w:b w:val="0"/>
                <w:lang w:val="pt-BR"/>
              </w:rPr>
            </w:pPr>
            <w:r w:rsidRPr="00847269">
              <w:rPr>
                <w:b w:val="0"/>
                <w:lang w:val="pt-BR"/>
              </w:rPr>
              <w:t>Contact</w:t>
            </w:r>
            <w:r w:rsidR="00847269" w:rsidRPr="00847269">
              <w:rPr>
                <w:b w:val="0"/>
                <w:lang w:val="pt-BR"/>
              </w:rPr>
              <w:t>OS</w:t>
            </w:r>
          </w:p>
          <w:p w14:paraId="6249F4EA" w14:textId="3E4405BC" w:rsidR="006D409C" w:rsidRPr="001A737C" w:rsidRDefault="00847269" w:rsidP="00A75FCE">
            <w:pPr>
              <w:pStyle w:val="ContactDetails"/>
              <w:rPr>
                <w:lang w:val="pt-BR"/>
              </w:rPr>
            </w:pPr>
            <w:r w:rsidRPr="001A737C">
              <w:rPr>
                <w:lang w:val="pt-BR"/>
              </w:rPr>
              <w:t>TELEFONE</w:t>
            </w:r>
          </w:p>
          <w:p w14:paraId="4A458D20" w14:textId="01B60612" w:rsidR="006D409C" w:rsidRPr="001A737C" w:rsidRDefault="00847269" w:rsidP="00A75FCE">
            <w:pPr>
              <w:pStyle w:val="ContactDetails"/>
              <w:rPr>
                <w:lang w:val="pt-BR"/>
              </w:rPr>
            </w:pPr>
            <w:r w:rsidRPr="001A737C">
              <w:rPr>
                <w:lang w:val="pt-BR"/>
              </w:rPr>
              <w:t>+244 945041707</w:t>
            </w:r>
          </w:p>
          <w:p w14:paraId="3F13881A" w14:textId="71BF519B" w:rsidR="00847269" w:rsidRPr="001A737C" w:rsidRDefault="00847269" w:rsidP="00A75FCE">
            <w:pPr>
              <w:pStyle w:val="ContactDetails"/>
              <w:rPr>
                <w:lang w:val="pt-BR"/>
              </w:rPr>
            </w:pPr>
            <w:r w:rsidRPr="001A737C">
              <w:rPr>
                <w:lang w:val="pt-BR"/>
              </w:rPr>
              <w:t>EMAIL</w:t>
            </w:r>
          </w:p>
          <w:p w14:paraId="64FAACA1" w14:textId="782CAB59" w:rsidR="004036F6" w:rsidRPr="00847269" w:rsidRDefault="00847269" w:rsidP="004036F6">
            <w:pPr>
              <w:rPr>
                <w:rStyle w:val="Hiperligao"/>
                <w:lang w:val="pt-PT"/>
              </w:rPr>
            </w:pPr>
            <w:r w:rsidRPr="001A737C">
              <w:rPr>
                <w:lang w:val="pt-BR"/>
              </w:rPr>
              <w:t>rigobertocaionda98@</w:t>
            </w:r>
            <w:r>
              <w:rPr>
                <w:lang w:val="pt-PT"/>
              </w:rPr>
              <w:t>gmail.com</w:t>
            </w:r>
          </w:p>
          <w:p w14:paraId="6943CF7A" w14:textId="77777777" w:rsidR="006D409C" w:rsidRPr="001A737C" w:rsidRDefault="006D409C" w:rsidP="00A75FCE">
            <w:pPr>
              <w:pStyle w:val="ContactDetails"/>
              <w:rPr>
                <w:lang w:val="pt-BR"/>
              </w:rPr>
            </w:pPr>
          </w:p>
          <w:p w14:paraId="697B66C4" w14:textId="77777777" w:rsidR="006D409C" w:rsidRPr="00647772" w:rsidRDefault="002F3B80" w:rsidP="00A75FCE">
            <w:pPr>
              <w:pStyle w:val="ContactDetails"/>
              <w:rPr>
                <w:lang w:val="pt-BR"/>
              </w:rPr>
            </w:pPr>
            <w:r w:rsidRPr="00647772">
              <w:rPr>
                <w:lang w:val="pt-BR"/>
              </w:rPr>
              <w:t>LINKEDIN:</w:t>
            </w:r>
          </w:p>
          <w:p w14:paraId="01F7A744" w14:textId="14BDF05D" w:rsidR="005D258E" w:rsidRPr="00847269" w:rsidRDefault="00847269" w:rsidP="005D47DE">
            <w:pPr>
              <w:rPr>
                <w:rStyle w:val="Hiperligao"/>
                <w:szCs w:val="22"/>
                <w:lang w:val="pt-BR"/>
              </w:rPr>
            </w:pPr>
            <w:r w:rsidRPr="00847269">
              <w:rPr>
                <w:rFonts w:cs="Times New Roman"/>
                <w:szCs w:val="22"/>
                <w:lang w:val="pt-BR"/>
              </w:rPr>
              <w:t xml:space="preserve">linkedin.com/in/rigoberto-caionda-2578ab202 </w:t>
            </w:r>
          </w:p>
          <w:p w14:paraId="5195396C" w14:textId="11DBA6D1" w:rsidR="005D258E" w:rsidRPr="00647772" w:rsidRDefault="004036F6" w:rsidP="005D47DE">
            <w:pPr>
              <w:rPr>
                <w:rStyle w:val="Hiperligao"/>
                <w:color w:val="auto"/>
                <w:u w:val="none"/>
                <w:lang w:val="pt-BR"/>
              </w:rPr>
            </w:pPr>
            <w:r w:rsidRPr="00647772">
              <w:rPr>
                <w:rStyle w:val="Hiperligao"/>
                <w:color w:val="auto"/>
                <w:u w:val="none"/>
                <w:lang w:val="pt-BR"/>
              </w:rPr>
              <w:t>GITHUB:</w:t>
            </w:r>
          </w:p>
          <w:p w14:paraId="51212952" w14:textId="0EA2CC94" w:rsidR="00EE2BB4" w:rsidRPr="00847269" w:rsidRDefault="00847269" w:rsidP="005D47DE">
            <w:pPr>
              <w:rPr>
                <w:rStyle w:val="Hiperligao"/>
                <w:szCs w:val="22"/>
                <w:lang w:val="pt-BR"/>
              </w:rPr>
            </w:pPr>
            <w:r w:rsidRPr="00847269">
              <w:rPr>
                <w:rFonts w:cs="Times New Roman"/>
                <w:szCs w:val="22"/>
                <w:lang w:val="pt-BR"/>
              </w:rPr>
              <w:t xml:space="preserve">https://github.com/RigobertoCaionda </w:t>
            </w:r>
          </w:p>
          <w:p w14:paraId="61FFCB7C" w14:textId="6EB717AB" w:rsidR="00EE2BB4" w:rsidRPr="00847269" w:rsidRDefault="00847269" w:rsidP="00EE2BB4">
            <w:pPr>
              <w:rPr>
                <w:rStyle w:val="Hiperligao"/>
                <w:color w:val="auto"/>
                <w:u w:val="none"/>
                <w:lang w:val="pt-BR"/>
              </w:rPr>
            </w:pPr>
            <w:r w:rsidRPr="00847269">
              <w:rPr>
                <w:rStyle w:val="Hiperligao"/>
                <w:color w:val="auto"/>
                <w:u w:val="none"/>
                <w:lang w:val="pt-BR"/>
              </w:rPr>
              <w:t>Portfó</w:t>
            </w:r>
            <w:r w:rsidR="00EE2BB4" w:rsidRPr="00847269">
              <w:rPr>
                <w:rStyle w:val="Hiperligao"/>
                <w:color w:val="auto"/>
                <w:u w:val="none"/>
                <w:lang w:val="pt-BR"/>
              </w:rPr>
              <w:t>lio:</w:t>
            </w:r>
          </w:p>
          <w:p w14:paraId="3FEF8EC0" w14:textId="77777777" w:rsidR="00847269" w:rsidRPr="00847269" w:rsidRDefault="00000000" w:rsidP="00847269">
            <w:pPr>
              <w:pStyle w:val="Default"/>
              <w:rPr>
                <w:rFonts w:asciiTheme="minorHAnsi" w:hAnsiTheme="minorHAnsi" w:cs="Times New Roman"/>
                <w:sz w:val="22"/>
                <w:szCs w:val="22"/>
                <w:lang w:val="pt-PT"/>
              </w:rPr>
            </w:pPr>
            <w:hyperlink r:id="rId12" w:history="1">
              <w:r w:rsidR="00847269" w:rsidRPr="00847269">
                <w:rPr>
                  <w:rStyle w:val="Hiperligao"/>
                  <w:rFonts w:asciiTheme="minorHAnsi" w:hAnsiTheme="minorHAnsi" w:cs="Times New Roman"/>
                  <w:sz w:val="22"/>
                  <w:szCs w:val="22"/>
                  <w:lang w:val="pt-PT"/>
                </w:rPr>
                <w:t>https://rigobertocaionda-git-master-rigobertocaionda.vercel.app</w:t>
              </w:r>
            </w:hyperlink>
          </w:p>
          <w:p w14:paraId="36D5C1AF" w14:textId="77777777" w:rsidR="002C4791" w:rsidRPr="00847269" w:rsidRDefault="002C4791" w:rsidP="007F7DB5">
            <w:pPr>
              <w:rPr>
                <w:rStyle w:val="Hiperligao"/>
                <w:lang w:val="pt-PT"/>
              </w:rPr>
            </w:pPr>
          </w:p>
          <w:p w14:paraId="21A8C1BA" w14:textId="77777777" w:rsidR="002C4791" w:rsidRPr="00847269" w:rsidRDefault="002C4791" w:rsidP="007F7DB5">
            <w:pPr>
              <w:rPr>
                <w:rStyle w:val="Hiperligao"/>
                <w:lang w:val="pt-BR"/>
              </w:rPr>
            </w:pPr>
          </w:p>
          <w:p w14:paraId="014CF187" w14:textId="77777777" w:rsidR="002C4791" w:rsidRPr="00847269" w:rsidRDefault="002C4791" w:rsidP="007F7DB5">
            <w:pPr>
              <w:rPr>
                <w:rStyle w:val="Hiperligao"/>
                <w:lang w:val="pt-BR"/>
              </w:rPr>
            </w:pPr>
          </w:p>
          <w:p w14:paraId="048E07E3" w14:textId="621CAE05" w:rsidR="002C4791" w:rsidRPr="00847269" w:rsidRDefault="002C4791" w:rsidP="007F7DB5">
            <w:pPr>
              <w:rPr>
                <w:b/>
                <w:bCs/>
                <w:color w:val="31521B" w:themeColor="accent2" w:themeShade="80"/>
                <w:u w:val="single"/>
                <w:lang w:val="pt-BR"/>
              </w:rPr>
            </w:pPr>
          </w:p>
        </w:tc>
        <w:tc>
          <w:tcPr>
            <w:tcW w:w="529" w:type="dxa"/>
            <w:shd w:val="clear" w:color="auto" w:fill="31521B" w:themeFill="accent2" w:themeFillShade="80"/>
          </w:tcPr>
          <w:p w14:paraId="57D152F9" w14:textId="77777777" w:rsidR="006D409C" w:rsidRPr="00847269" w:rsidRDefault="006D409C" w:rsidP="00776643">
            <w:pPr>
              <w:tabs>
                <w:tab w:val="left" w:pos="990"/>
              </w:tabs>
              <w:rPr>
                <w:lang w:val="pt-BR"/>
              </w:rPr>
            </w:pPr>
          </w:p>
        </w:tc>
        <w:tc>
          <w:tcPr>
            <w:tcW w:w="6593" w:type="dxa"/>
            <w:shd w:val="clear" w:color="auto" w:fill="31521B" w:themeFill="accent2" w:themeFillShade="80"/>
            <w:vAlign w:val="center"/>
          </w:tcPr>
          <w:p w14:paraId="14690D8D" w14:textId="4EE86DEE" w:rsidR="006D409C" w:rsidRDefault="005A52EC" w:rsidP="00776643">
            <w:pPr>
              <w:pStyle w:val="Ttulo1"/>
              <w:rPr>
                <w:b/>
              </w:rPr>
            </w:pPr>
            <w:r>
              <w:t>Experiências</w:t>
            </w:r>
          </w:p>
        </w:tc>
      </w:tr>
      <w:tr w:rsidR="006D409C" w:rsidRPr="00F37235" w14:paraId="5A8C339D" w14:textId="77777777" w:rsidTr="002A089D">
        <w:trPr>
          <w:trHeight w:val="5688"/>
        </w:trPr>
        <w:tc>
          <w:tcPr>
            <w:tcW w:w="4421" w:type="dxa"/>
            <w:vMerge/>
            <w:vAlign w:val="bottom"/>
          </w:tcPr>
          <w:p w14:paraId="43FDDDB3" w14:textId="77777777" w:rsidR="006D409C" w:rsidRDefault="006D409C" w:rsidP="00776643">
            <w:pPr>
              <w:ind w:right="0"/>
              <w:rPr>
                <w:noProof/>
              </w:rPr>
            </w:pPr>
          </w:p>
        </w:tc>
        <w:tc>
          <w:tcPr>
            <w:tcW w:w="529" w:type="dxa"/>
            <w:tcMar>
              <w:left w:w="0" w:type="dxa"/>
              <w:right w:w="0" w:type="dxa"/>
            </w:tcMar>
          </w:tcPr>
          <w:p w14:paraId="7D2EF56A" w14:textId="77777777" w:rsidR="006D409C" w:rsidRDefault="00F56513" w:rsidP="00776643">
            <w:pPr>
              <w:tabs>
                <w:tab w:val="left" w:pos="990"/>
              </w:tabs>
            </w:pPr>
            <w:r>
              <w:rPr>
                <w:noProof/>
                <w:lang w:eastAsia="en-US"/>
              </w:rPr>
              <mc:AlternateContent>
                <mc:Choice Requires="wps">
                  <w:drawing>
                    <wp:inline distT="0" distB="0" distL="0" distR="0" wp14:anchorId="52864D8A" wp14:editId="055976C9">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EF5E3" w14:textId="77777777"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864D8A"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D0EF5E3" w14:textId="77777777" w:rsidR="00F56513" w:rsidRPr="00AF4EA4" w:rsidRDefault="00F56513" w:rsidP="00F56513">
                            <w:pPr>
                              <w:jc w:val="center"/>
                              <w:rPr>
                                <w:color w:val="455F51" w:themeColor="text2"/>
                              </w:rPr>
                            </w:pPr>
                          </w:p>
                        </w:txbxContent>
                      </v:textbox>
                      <w10:anchorlock/>
                    </v:shape>
                  </w:pict>
                </mc:Fallback>
              </mc:AlternateContent>
            </w:r>
          </w:p>
        </w:tc>
        <w:tc>
          <w:tcPr>
            <w:tcW w:w="6593" w:type="dxa"/>
          </w:tcPr>
          <w:p w14:paraId="0398C85B" w14:textId="0373B9C5" w:rsidR="00783F9B" w:rsidRDefault="00783F9B" w:rsidP="00783F9B">
            <w:pPr>
              <w:spacing w:line="264" w:lineRule="auto"/>
              <w:ind w:right="0"/>
              <w:contextualSpacing/>
              <w:jc w:val="both"/>
              <w:rPr>
                <w:b/>
              </w:rPr>
            </w:pPr>
          </w:p>
          <w:p w14:paraId="09AA5A6A" w14:textId="1242A4C2" w:rsidR="00B25C3B" w:rsidRPr="00F37235" w:rsidRDefault="00BC5CBF" w:rsidP="00783F9B">
            <w:pPr>
              <w:spacing w:line="264" w:lineRule="auto"/>
              <w:ind w:right="0"/>
              <w:contextualSpacing/>
              <w:jc w:val="both"/>
              <w:rPr>
                <w:b/>
                <w:lang w:val="pt-PT"/>
              </w:rPr>
            </w:pPr>
            <w:proofErr w:type="spellStart"/>
            <w:r w:rsidRPr="00F37235">
              <w:rPr>
                <w:b/>
                <w:lang w:val="pt-PT"/>
              </w:rPr>
              <w:t>ITGest</w:t>
            </w:r>
            <w:proofErr w:type="spellEnd"/>
            <w:r w:rsidRPr="00F37235">
              <w:rPr>
                <w:b/>
                <w:lang w:val="pt-PT"/>
              </w:rPr>
              <w:t xml:space="preserve"> Angola – </w:t>
            </w:r>
            <w:proofErr w:type="spellStart"/>
            <w:r w:rsidRPr="00F37235">
              <w:rPr>
                <w:b/>
                <w:lang w:val="pt-PT"/>
              </w:rPr>
              <w:t>Full</w:t>
            </w:r>
            <w:proofErr w:type="spellEnd"/>
            <w:r w:rsidRPr="00F37235">
              <w:rPr>
                <w:b/>
                <w:lang w:val="pt-PT"/>
              </w:rPr>
              <w:t xml:space="preserve"> </w:t>
            </w:r>
            <w:proofErr w:type="spellStart"/>
            <w:r w:rsidRPr="00F37235">
              <w:rPr>
                <w:b/>
                <w:lang w:val="pt-PT"/>
              </w:rPr>
              <w:t>Stack</w:t>
            </w:r>
            <w:proofErr w:type="spellEnd"/>
            <w:r w:rsidRPr="00F37235">
              <w:rPr>
                <w:b/>
                <w:lang w:val="pt-PT"/>
              </w:rPr>
              <w:t xml:space="preserve"> </w:t>
            </w:r>
            <w:proofErr w:type="spellStart"/>
            <w:r w:rsidRPr="00F37235">
              <w:rPr>
                <w:b/>
                <w:lang w:val="pt-PT"/>
              </w:rPr>
              <w:t>developer</w:t>
            </w:r>
            <w:proofErr w:type="spellEnd"/>
          </w:p>
          <w:p w14:paraId="21B7693D" w14:textId="4A0D6943" w:rsidR="00BC5CBF" w:rsidRDefault="00BC5CBF" w:rsidP="00783F9B">
            <w:pPr>
              <w:spacing w:line="264" w:lineRule="auto"/>
              <w:ind w:right="0"/>
              <w:contextualSpacing/>
              <w:jc w:val="both"/>
              <w:rPr>
                <w:bCs/>
                <w:lang w:val="pt-PT"/>
              </w:rPr>
            </w:pPr>
            <w:r w:rsidRPr="00BC5CBF">
              <w:rPr>
                <w:bCs/>
                <w:lang w:val="pt-PT"/>
              </w:rPr>
              <w:t xml:space="preserve">Trabalho </w:t>
            </w:r>
            <w:r>
              <w:rPr>
                <w:bCs/>
                <w:lang w:val="pt-PT"/>
              </w:rPr>
              <w:t>de desenvolvedor</w:t>
            </w:r>
            <w:r w:rsidRPr="00BC5CBF">
              <w:rPr>
                <w:bCs/>
                <w:lang w:val="pt-PT"/>
              </w:rPr>
              <w:t xml:space="preserve"> </w:t>
            </w:r>
            <w:proofErr w:type="spellStart"/>
            <w:r w:rsidRPr="00BC5CBF">
              <w:rPr>
                <w:bCs/>
                <w:lang w:val="pt-PT"/>
              </w:rPr>
              <w:t>f</w:t>
            </w:r>
            <w:r>
              <w:rPr>
                <w:bCs/>
                <w:lang w:val="pt-PT"/>
              </w:rPr>
              <w:t>ull</w:t>
            </w:r>
            <w:proofErr w:type="spellEnd"/>
            <w:r>
              <w:rPr>
                <w:bCs/>
                <w:lang w:val="pt-PT"/>
              </w:rPr>
              <w:t xml:space="preserve"> </w:t>
            </w:r>
            <w:proofErr w:type="spellStart"/>
            <w:r>
              <w:rPr>
                <w:bCs/>
                <w:lang w:val="pt-PT"/>
              </w:rPr>
              <w:t>stack</w:t>
            </w:r>
            <w:proofErr w:type="spellEnd"/>
            <w:r>
              <w:rPr>
                <w:bCs/>
                <w:lang w:val="pt-PT"/>
              </w:rPr>
              <w:t xml:space="preserve"> com Angular e </w:t>
            </w:r>
            <w:proofErr w:type="spellStart"/>
            <w:r>
              <w:rPr>
                <w:bCs/>
                <w:lang w:val="pt-PT"/>
              </w:rPr>
              <w:t>AdonisJs</w:t>
            </w:r>
            <w:proofErr w:type="spellEnd"/>
            <w:r w:rsidR="00F37235">
              <w:rPr>
                <w:bCs/>
                <w:lang w:val="pt-PT"/>
              </w:rPr>
              <w:t>/</w:t>
            </w:r>
            <w:proofErr w:type="spellStart"/>
            <w:r w:rsidR="00F37235">
              <w:rPr>
                <w:bCs/>
                <w:lang w:val="pt-PT"/>
              </w:rPr>
              <w:t>NestJs</w:t>
            </w:r>
            <w:proofErr w:type="spellEnd"/>
            <w:r>
              <w:rPr>
                <w:bCs/>
                <w:lang w:val="pt-PT"/>
              </w:rPr>
              <w:t xml:space="preserve">, desde 1 de </w:t>
            </w:r>
            <w:r w:rsidR="00F37235">
              <w:rPr>
                <w:bCs/>
                <w:lang w:val="pt-PT"/>
              </w:rPr>
              <w:t>abril</w:t>
            </w:r>
            <w:r>
              <w:rPr>
                <w:bCs/>
                <w:lang w:val="pt-PT"/>
              </w:rPr>
              <w:t xml:space="preserve"> de 2022 até a data presente.</w:t>
            </w:r>
          </w:p>
          <w:p w14:paraId="5C72D1E2" w14:textId="77777777" w:rsidR="00BC5CBF" w:rsidRPr="00BC5CBF" w:rsidRDefault="00BC5CBF" w:rsidP="00783F9B">
            <w:pPr>
              <w:spacing w:line="264" w:lineRule="auto"/>
              <w:ind w:right="0"/>
              <w:contextualSpacing/>
              <w:jc w:val="both"/>
              <w:rPr>
                <w:bCs/>
                <w:lang w:val="pt-PT"/>
              </w:rPr>
            </w:pPr>
          </w:p>
          <w:p w14:paraId="05D69F0F" w14:textId="7B54575A" w:rsidR="00CD0558" w:rsidRPr="005A52EC" w:rsidRDefault="005A52EC" w:rsidP="00710A82">
            <w:pPr>
              <w:spacing w:after="60" w:line="264" w:lineRule="auto"/>
              <w:ind w:right="0"/>
              <w:contextualSpacing/>
              <w:jc w:val="both"/>
              <w:rPr>
                <w:bCs/>
                <w:lang w:val="pt-BR"/>
              </w:rPr>
            </w:pPr>
            <w:r w:rsidRPr="005A52EC">
              <w:rPr>
                <w:b/>
                <w:lang w:val="pt-BR"/>
              </w:rPr>
              <w:t>Projetos Pessoais</w:t>
            </w:r>
            <w:r w:rsidR="00710A82" w:rsidRPr="005A52EC">
              <w:rPr>
                <w:b/>
                <w:lang w:val="pt-BR"/>
              </w:rPr>
              <w:t xml:space="preserve"> </w:t>
            </w:r>
          </w:p>
          <w:p w14:paraId="2F332D47" w14:textId="1989AD4E" w:rsidR="00B602B1" w:rsidRPr="005A52EC" w:rsidRDefault="00766B36" w:rsidP="00783F9B">
            <w:pPr>
              <w:spacing w:line="264" w:lineRule="auto"/>
              <w:ind w:right="0"/>
              <w:contextualSpacing/>
              <w:jc w:val="both"/>
              <w:rPr>
                <w:bCs/>
                <w:szCs w:val="22"/>
                <w:lang w:val="pt-BR"/>
              </w:rPr>
            </w:pPr>
            <w:r>
              <w:rPr>
                <w:bCs/>
                <w:szCs w:val="22"/>
                <w:lang w:val="pt-BR"/>
              </w:rPr>
              <w:t xml:space="preserve">Durante muito tempo </w:t>
            </w:r>
            <w:r w:rsidR="0042176B">
              <w:rPr>
                <w:bCs/>
                <w:szCs w:val="22"/>
                <w:lang w:val="pt-BR"/>
              </w:rPr>
              <w:t>eu t</w:t>
            </w:r>
            <w:r w:rsidR="005A52EC" w:rsidRPr="005A52EC">
              <w:rPr>
                <w:bCs/>
                <w:szCs w:val="22"/>
                <w:lang w:val="pt-BR"/>
              </w:rPr>
              <w:t>enho trabalhado bastante em meus projetos pessoais, estes projetos t</w:t>
            </w:r>
            <w:r w:rsidR="005A52EC">
              <w:rPr>
                <w:bCs/>
                <w:szCs w:val="22"/>
                <w:lang w:val="pt-BR"/>
              </w:rPr>
              <w:t>êm me dado bastante experiência</w:t>
            </w:r>
            <w:r w:rsidR="0042176B">
              <w:rPr>
                <w:bCs/>
                <w:szCs w:val="22"/>
                <w:lang w:val="pt-BR"/>
              </w:rPr>
              <w:t xml:space="preserve"> tanto para frontend </w:t>
            </w:r>
            <w:r>
              <w:rPr>
                <w:bCs/>
                <w:szCs w:val="22"/>
                <w:lang w:val="pt-BR"/>
              </w:rPr>
              <w:t>quanto para</w:t>
            </w:r>
            <w:r w:rsidR="0042176B">
              <w:rPr>
                <w:bCs/>
                <w:szCs w:val="22"/>
                <w:lang w:val="pt-BR"/>
              </w:rPr>
              <w:t xml:space="preserve"> backend</w:t>
            </w:r>
            <w:r w:rsidR="005A52EC">
              <w:rPr>
                <w:bCs/>
                <w:szCs w:val="22"/>
                <w:lang w:val="pt-BR"/>
              </w:rPr>
              <w:t xml:space="preserve"> e uma base sólida para quase tudo que eu sei hoje.</w:t>
            </w:r>
          </w:p>
          <w:p w14:paraId="1FDBEC82" w14:textId="77777777" w:rsidR="00FA7B23" w:rsidRPr="005A52EC" w:rsidRDefault="00FA7B23" w:rsidP="00783F9B">
            <w:pPr>
              <w:spacing w:line="264" w:lineRule="auto"/>
              <w:ind w:right="0"/>
              <w:contextualSpacing/>
              <w:jc w:val="both"/>
              <w:rPr>
                <w:b/>
                <w:lang w:val="pt-BR"/>
              </w:rPr>
            </w:pPr>
          </w:p>
          <w:p w14:paraId="3E2EC34C" w14:textId="4ADCD20B" w:rsidR="00CD0558" w:rsidRPr="001A737C" w:rsidRDefault="003E0CDB" w:rsidP="00710A82">
            <w:pPr>
              <w:spacing w:line="264" w:lineRule="auto"/>
              <w:ind w:right="0"/>
              <w:contextualSpacing/>
              <w:jc w:val="both"/>
              <w:rPr>
                <w:bCs/>
                <w:lang w:val="pt-BR"/>
              </w:rPr>
            </w:pPr>
            <w:r>
              <w:rPr>
                <w:b/>
                <w:bCs/>
                <w:lang w:val="pt-BR"/>
              </w:rPr>
              <w:t>Lyrics App</w:t>
            </w:r>
          </w:p>
          <w:p w14:paraId="0C784C84" w14:textId="21D7D62E" w:rsidR="00595143" w:rsidRDefault="003E0CDB" w:rsidP="00783F9B">
            <w:pPr>
              <w:spacing w:line="264" w:lineRule="auto"/>
              <w:ind w:right="0"/>
              <w:contextualSpacing/>
              <w:jc w:val="both"/>
              <w:rPr>
                <w:szCs w:val="22"/>
                <w:lang w:val="pt-BR"/>
              </w:rPr>
            </w:pPr>
            <w:r>
              <w:rPr>
                <w:szCs w:val="22"/>
                <w:lang w:val="pt-BR"/>
              </w:rPr>
              <w:t>Lyrics</w:t>
            </w:r>
            <w:r w:rsidR="00B4067E" w:rsidRPr="00B4067E">
              <w:rPr>
                <w:szCs w:val="22"/>
                <w:lang w:val="pt-BR"/>
              </w:rPr>
              <w:t xml:space="preserve"> é </w:t>
            </w:r>
            <w:r w:rsidR="00B4067E">
              <w:rPr>
                <w:szCs w:val="22"/>
                <w:lang w:val="pt-BR"/>
              </w:rPr>
              <w:t xml:space="preserve">um site para </w:t>
            </w:r>
            <w:r>
              <w:rPr>
                <w:szCs w:val="22"/>
                <w:lang w:val="pt-BR"/>
              </w:rPr>
              <w:t xml:space="preserve">ver letras de </w:t>
            </w:r>
            <w:r>
              <w:rPr>
                <w:szCs w:val="22"/>
                <w:lang w:val="pt-PT"/>
              </w:rPr>
              <w:t>músicas</w:t>
            </w:r>
            <w:r w:rsidR="00B4067E">
              <w:rPr>
                <w:szCs w:val="22"/>
                <w:lang w:val="pt-BR"/>
              </w:rPr>
              <w:t xml:space="preserve">. </w:t>
            </w:r>
            <w:r>
              <w:rPr>
                <w:szCs w:val="22"/>
                <w:lang w:val="pt-BR"/>
              </w:rPr>
              <w:t xml:space="preserve">Criei este projeto completo (ReactJS, Typescript, </w:t>
            </w:r>
            <w:r w:rsidRPr="003E0CDB">
              <w:rPr>
                <w:szCs w:val="22"/>
                <w:lang w:val="pt-BR"/>
              </w:rPr>
              <w:t>postgreSQL</w:t>
            </w:r>
            <w:r>
              <w:rPr>
                <w:szCs w:val="22"/>
                <w:lang w:val="pt-BR"/>
              </w:rPr>
              <w:t xml:space="preserve"> e Node.js)</w:t>
            </w:r>
            <w:r w:rsidR="00B4067E">
              <w:rPr>
                <w:szCs w:val="22"/>
                <w:lang w:val="pt-BR"/>
              </w:rPr>
              <w:t xml:space="preserve">, </w:t>
            </w:r>
            <w:r>
              <w:rPr>
                <w:szCs w:val="22"/>
                <w:lang w:val="pt-BR"/>
              </w:rPr>
              <w:t xml:space="preserve">nele eu pude praticar diversas coisas </w:t>
            </w:r>
            <w:r w:rsidR="00B4067E">
              <w:rPr>
                <w:szCs w:val="22"/>
                <w:lang w:val="pt-BR"/>
              </w:rPr>
              <w:t>como hooks (useState, useEffect</w:t>
            </w:r>
            <w:r>
              <w:rPr>
                <w:szCs w:val="22"/>
                <w:lang w:val="pt-BR"/>
              </w:rPr>
              <w:t>, etc</w:t>
            </w:r>
            <w:r w:rsidR="00B4067E">
              <w:rPr>
                <w:szCs w:val="22"/>
                <w:lang w:val="pt-BR"/>
              </w:rPr>
              <w:t>)</w:t>
            </w:r>
            <w:r>
              <w:rPr>
                <w:szCs w:val="22"/>
                <w:lang w:val="pt-BR"/>
              </w:rPr>
              <w:t xml:space="preserve"> no ReactJS, tipagens e assertions para o Typescript, Sequelize e criação de API no Node e tantas outras coisas</w:t>
            </w:r>
            <w:r w:rsidR="00B4067E">
              <w:rPr>
                <w:szCs w:val="22"/>
                <w:lang w:val="pt-BR"/>
              </w:rPr>
              <w:t>.</w:t>
            </w:r>
          </w:p>
          <w:p w14:paraId="5B09E6E3" w14:textId="105AB75C" w:rsidR="00B4067E" w:rsidRPr="00B4067E" w:rsidRDefault="00B4067E" w:rsidP="00783F9B">
            <w:pPr>
              <w:spacing w:line="264" w:lineRule="auto"/>
              <w:ind w:right="0"/>
              <w:contextualSpacing/>
              <w:jc w:val="both"/>
              <w:rPr>
                <w:szCs w:val="22"/>
                <w:lang w:val="pt-BR"/>
              </w:rPr>
            </w:pPr>
            <w:r>
              <w:rPr>
                <w:szCs w:val="22"/>
                <w:lang w:val="pt-BR"/>
              </w:rPr>
              <w:t xml:space="preserve">Este projeto pode ser achado no meu portfólio ou no meu </w:t>
            </w:r>
            <w:r w:rsidR="001A737C">
              <w:rPr>
                <w:szCs w:val="22"/>
                <w:lang w:val="pt-BR"/>
              </w:rPr>
              <w:t>GitHub</w:t>
            </w:r>
            <w:r>
              <w:rPr>
                <w:szCs w:val="22"/>
                <w:lang w:val="pt-BR"/>
              </w:rPr>
              <w:t>.</w:t>
            </w:r>
          </w:p>
          <w:p w14:paraId="28AAC153" w14:textId="77777777" w:rsidR="000F3C64" w:rsidRPr="00B4067E" w:rsidRDefault="000F3C64" w:rsidP="00783F9B">
            <w:pPr>
              <w:spacing w:line="264" w:lineRule="auto"/>
              <w:ind w:right="0"/>
              <w:contextualSpacing/>
              <w:jc w:val="both"/>
              <w:rPr>
                <w:b/>
                <w:lang w:val="pt-BR"/>
              </w:rPr>
            </w:pPr>
          </w:p>
          <w:p w14:paraId="5FD262F1" w14:textId="45C9B02F" w:rsidR="00B56908" w:rsidRPr="00B4067E" w:rsidRDefault="00766B36" w:rsidP="00DD12AF">
            <w:pPr>
              <w:spacing w:line="264" w:lineRule="auto"/>
              <w:ind w:right="0"/>
              <w:contextualSpacing/>
              <w:jc w:val="both"/>
              <w:rPr>
                <w:bCs/>
                <w:lang w:val="pt-BR"/>
              </w:rPr>
            </w:pPr>
            <w:r>
              <w:rPr>
                <w:b/>
                <w:lang w:val="pt-BR"/>
              </w:rPr>
              <w:t>Tech Blog</w:t>
            </w:r>
          </w:p>
          <w:p w14:paraId="2F11E754" w14:textId="13AE59D7" w:rsidR="00766B36" w:rsidRPr="00766B36" w:rsidRDefault="00B4067E" w:rsidP="00766B36">
            <w:pPr>
              <w:spacing w:after="120" w:line="264" w:lineRule="auto"/>
              <w:ind w:right="0"/>
              <w:contextualSpacing/>
              <w:jc w:val="both"/>
              <w:rPr>
                <w:bCs/>
                <w:lang w:val="pt-BR"/>
              </w:rPr>
            </w:pPr>
            <w:r w:rsidRPr="00B4067E">
              <w:rPr>
                <w:bCs/>
                <w:lang w:val="pt-BR"/>
              </w:rPr>
              <w:t xml:space="preserve">Este é um </w:t>
            </w:r>
            <w:r w:rsidR="00766B36">
              <w:rPr>
                <w:bCs/>
                <w:lang w:val="pt-BR"/>
              </w:rPr>
              <w:t>blog de tecnologia</w:t>
            </w:r>
            <w:r w:rsidRPr="00B4067E">
              <w:rPr>
                <w:bCs/>
                <w:lang w:val="pt-BR"/>
              </w:rPr>
              <w:t>,</w:t>
            </w:r>
            <w:r w:rsidR="00766B36">
              <w:rPr>
                <w:bCs/>
                <w:lang w:val="pt-BR"/>
              </w:rPr>
              <w:t xml:space="preserve"> para este projeto eu usei ReactJS no frontend e Node.js no backend  (React.js, Typescript, MongoDB, Node.js), no site tem o CRUD todo de usuários, tem o CRUD todo do Post e tantas outras funcionalidades.</w:t>
            </w:r>
          </w:p>
          <w:p w14:paraId="5790DBA8" w14:textId="12296744" w:rsidR="00783F9B" w:rsidRDefault="0045308C" w:rsidP="00783F9B">
            <w:pPr>
              <w:spacing w:after="120" w:line="264" w:lineRule="auto"/>
              <w:ind w:right="0"/>
              <w:contextualSpacing/>
              <w:jc w:val="both"/>
              <w:rPr>
                <w:bCs/>
                <w:lang w:val="pt-BR"/>
              </w:rPr>
            </w:pPr>
            <w:r>
              <w:rPr>
                <w:bCs/>
                <w:lang w:val="pt-BR"/>
              </w:rPr>
              <w:t>.</w:t>
            </w:r>
          </w:p>
          <w:p w14:paraId="51C1B561" w14:textId="1EB47BE0" w:rsidR="0045308C" w:rsidRPr="00B4067E" w:rsidRDefault="0045308C" w:rsidP="00783F9B">
            <w:pPr>
              <w:spacing w:after="120" w:line="264" w:lineRule="auto"/>
              <w:ind w:right="0"/>
              <w:contextualSpacing/>
              <w:jc w:val="both"/>
              <w:rPr>
                <w:bCs/>
                <w:lang w:val="pt-BR"/>
              </w:rPr>
            </w:pPr>
            <w:r>
              <w:rPr>
                <w:bCs/>
                <w:lang w:val="pt-BR"/>
              </w:rPr>
              <w:t xml:space="preserve">Este projeto pode ser achado no meu portfólio ou no meu </w:t>
            </w:r>
            <w:r w:rsidR="001A737C">
              <w:rPr>
                <w:bCs/>
                <w:lang w:val="pt-BR"/>
              </w:rPr>
              <w:t>GitHub</w:t>
            </w:r>
            <w:r>
              <w:rPr>
                <w:bCs/>
                <w:lang w:val="pt-BR"/>
              </w:rPr>
              <w:t>.</w:t>
            </w:r>
          </w:p>
          <w:p w14:paraId="44A51F15" w14:textId="77777777" w:rsidR="002273EB" w:rsidRPr="00B4067E" w:rsidRDefault="002273EB" w:rsidP="00783F9B">
            <w:pPr>
              <w:spacing w:after="120" w:line="264" w:lineRule="auto"/>
              <w:ind w:right="0"/>
              <w:contextualSpacing/>
              <w:jc w:val="both"/>
              <w:rPr>
                <w:bCs/>
                <w:lang w:val="pt-BR"/>
              </w:rPr>
            </w:pPr>
          </w:p>
          <w:p w14:paraId="03B86A9D" w14:textId="44F09D81" w:rsidR="001A737C" w:rsidRPr="001A737C" w:rsidRDefault="001A737C" w:rsidP="001A737C">
            <w:pPr>
              <w:spacing w:line="264" w:lineRule="auto"/>
              <w:ind w:right="0"/>
              <w:contextualSpacing/>
              <w:jc w:val="both"/>
              <w:rPr>
                <w:bCs/>
                <w:lang w:val="pt-BR"/>
              </w:rPr>
            </w:pPr>
            <w:r>
              <w:rPr>
                <w:b/>
                <w:bCs/>
                <w:lang w:val="pt-BR"/>
              </w:rPr>
              <w:t>Clone do Instagram</w:t>
            </w:r>
          </w:p>
          <w:p w14:paraId="54DEB70A" w14:textId="0E946602" w:rsidR="001A737C" w:rsidRDefault="001A737C" w:rsidP="001A737C">
            <w:pPr>
              <w:spacing w:line="264" w:lineRule="auto"/>
              <w:ind w:right="0"/>
              <w:contextualSpacing/>
              <w:jc w:val="both"/>
              <w:rPr>
                <w:szCs w:val="22"/>
                <w:lang w:val="pt-BR"/>
              </w:rPr>
            </w:pPr>
            <w:r>
              <w:rPr>
                <w:szCs w:val="22"/>
                <w:lang w:val="pt-BR"/>
              </w:rPr>
              <w:t>Quase todo mundo conhece o Instagram. Decidi fazer um clone do instagram em que nele eu consegui implementar muitas coisas que eu aprendi em ReactJS, tais como hooks (useState, useEffect, useContext), criação de componentes, props, JSX, Async await, etc.</w:t>
            </w:r>
          </w:p>
          <w:p w14:paraId="7F20E8B3" w14:textId="782D68A6" w:rsidR="001A737C" w:rsidRDefault="001A737C" w:rsidP="001A737C">
            <w:pPr>
              <w:spacing w:line="264" w:lineRule="auto"/>
              <w:ind w:right="0"/>
              <w:contextualSpacing/>
              <w:jc w:val="both"/>
              <w:rPr>
                <w:szCs w:val="22"/>
                <w:lang w:val="pt-BR"/>
              </w:rPr>
            </w:pPr>
            <w:r>
              <w:rPr>
                <w:szCs w:val="22"/>
                <w:lang w:val="pt-BR"/>
              </w:rPr>
              <w:t>Este projeto pode ser achado no meu portfólio ou no meu GitHub.</w:t>
            </w:r>
          </w:p>
          <w:p w14:paraId="7BCA4E17" w14:textId="77777777" w:rsidR="001A737C" w:rsidRPr="00B4067E" w:rsidRDefault="001A737C" w:rsidP="001A737C">
            <w:pPr>
              <w:spacing w:line="264" w:lineRule="auto"/>
              <w:ind w:right="0"/>
              <w:contextualSpacing/>
              <w:jc w:val="both"/>
              <w:rPr>
                <w:szCs w:val="22"/>
                <w:lang w:val="pt-BR"/>
              </w:rPr>
            </w:pPr>
          </w:p>
          <w:p w14:paraId="40FE6B28" w14:textId="5168DB33" w:rsidR="002273EB" w:rsidRPr="005A52EC" w:rsidRDefault="005A52EC" w:rsidP="00783F9B">
            <w:pPr>
              <w:spacing w:after="120" w:line="264" w:lineRule="auto"/>
              <w:ind w:right="0"/>
              <w:contextualSpacing/>
              <w:jc w:val="both"/>
              <w:rPr>
                <w:b/>
                <w:bCs/>
                <w:sz w:val="28"/>
                <w:szCs w:val="28"/>
                <w:lang w:val="pt-BR"/>
              </w:rPr>
            </w:pPr>
            <w:r w:rsidRPr="005A52EC">
              <w:rPr>
                <w:b/>
                <w:bCs/>
                <w:sz w:val="28"/>
                <w:szCs w:val="28"/>
                <w:lang w:val="pt-BR"/>
              </w:rPr>
              <w:t>Línguas faladas</w:t>
            </w:r>
            <w:r w:rsidR="002C4791" w:rsidRPr="005A52EC">
              <w:rPr>
                <w:b/>
                <w:bCs/>
                <w:sz w:val="28"/>
                <w:szCs w:val="28"/>
                <w:lang w:val="pt-BR"/>
              </w:rPr>
              <w:t>:</w:t>
            </w:r>
          </w:p>
          <w:p w14:paraId="2D8F06EB" w14:textId="6BF3102B" w:rsidR="002273EB" w:rsidRPr="005A52EC" w:rsidRDefault="005A52EC" w:rsidP="002273EB">
            <w:pPr>
              <w:pStyle w:val="ProfileText"/>
              <w:rPr>
                <w:lang w:val="pt-BR"/>
              </w:rPr>
            </w:pPr>
            <w:r w:rsidRPr="005A52EC">
              <w:rPr>
                <w:lang w:val="pt-BR"/>
              </w:rPr>
              <w:t>Inglês</w:t>
            </w:r>
            <w:r w:rsidR="002273EB" w:rsidRPr="005A52EC">
              <w:rPr>
                <w:lang w:val="pt-BR"/>
              </w:rPr>
              <w:t xml:space="preserve"> (</w:t>
            </w:r>
            <w:r w:rsidR="003E0CDB">
              <w:rPr>
                <w:lang w:val="pt-BR"/>
              </w:rPr>
              <w:t>Avançado</w:t>
            </w:r>
            <w:r w:rsidRPr="005A52EC">
              <w:rPr>
                <w:lang w:val="pt-BR"/>
              </w:rPr>
              <w:t>), Português</w:t>
            </w:r>
            <w:r w:rsidR="002273EB" w:rsidRPr="005A52EC">
              <w:rPr>
                <w:lang w:val="pt-BR"/>
              </w:rPr>
              <w:t xml:space="preserve"> </w:t>
            </w:r>
            <w:r w:rsidRPr="005A52EC">
              <w:rPr>
                <w:lang w:val="pt-BR"/>
              </w:rPr>
              <w:t>(Nativo</w:t>
            </w:r>
            <w:r w:rsidR="002273EB" w:rsidRPr="005A52EC">
              <w:rPr>
                <w:lang w:val="pt-BR"/>
              </w:rPr>
              <w:t>)</w:t>
            </w:r>
            <w:r w:rsidR="00647772">
              <w:rPr>
                <w:lang w:val="pt-BR"/>
              </w:rPr>
              <w:t>.</w:t>
            </w:r>
          </w:p>
          <w:p w14:paraId="10063E2E" w14:textId="0DA64698" w:rsidR="002273EB" w:rsidRPr="005A52EC" w:rsidRDefault="002273EB" w:rsidP="00783F9B">
            <w:pPr>
              <w:spacing w:after="120" w:line="264" w:lineRule="auto"/>
              <w:ind w:right="0"/>
              <w:contextualSpacing/>
              <w:jc w:val="both"/>
              <w:rPr>
                <w:lang w:val="pt-BR"/>
              </w:rPr>
            </w:pPr>
          </w:p>
        </w:tc>
      </w:tr>
    </w:tbl>
    <w:p w14:paraId="46140215" w14:textId="5009093C" w:rsidR="00153B84" w:rsidRPr="005A52EC" w:rsidRDefault="00153B84" w:rsidP="002C4791">
      <w:pPr>
        <w:rPr>
          <w:lang w:val="pt-BR"/>
        </w:rPr>
      </w:pPr>
    </w:p>
    <w:sectPr w:rsidR="00153B84" w:rsidRPr="005A52EC"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6549" w14:textId="77777777" w:rsidR="00BB6D9F" w:rsidRDefault="00BB6D9F" w:rsidP="00C51CF5">
      <w:r>
        <w:separator/>
      </w:r>
    </w:p>
  </w:endnote>
  <w:endnote w:type="continuationSeparator" w:id="0">
    <w:p w14:paraId="0C6428FD" w14:textId="77777777" w:rsidR="00BB6D9F" w:rsidRDefault="00BB6D9F"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2425" w14:textId="77777777" w:rsidR="00BB6D9F" w:rsidRDefault="00BB6D9F" w:rsidP="00C51CF5">
      <w:r>
        <w:separator/>
      </w:r>
    </w:p>
  </w:footnote>
  <w:footnote w:type="continuationSeparator" w:id="0">
    <w:p w14:paraId="69513273" w14:textId="77777777" w:rsidR="00BB6D9F" w:rsidRDefault="00BB6D9F"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0645" w14:textId="77777777" w:rsidR="00C51CF5" w:rsidRDefault="00F56513">
    <w:pPr>
      <w:pStyle w:val="Cabealho"/>
    </w:pPr>
    <w:r>
      <w:rPr>
        <w:noProof/>
        <w:lang w:eastAsia="en-US"/>
      </w:rPr>
      <mc:AlternateContent>
        <mc:Choice Requires="wps">
          <w:drawing>
            <wp:anchor distT="0" distB="0" distL="114300" distR="114300" simplePos="0" relativeHeight="251659264" behindDoc="1" locked="0" layoutInCell="1" allowOverlap="1" wp14:anchorId="0D4EB753" wp14:editId="1FDBA7EC">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7A7A25CD"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num w:numId="1" w16cid:durableId="34459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B80"/>
    <w:rsid w:val="0000196E"/>
    <w:rsid w:val="00002586"/>
    <w:rsid w:val="00005D58"/>
    <w:rsid w:val="000072E1"/>
    <w:rsid w:val="000169B5"/>
    <w:rsid w:val="0003218A"/>
    <w:rsid w:val="000443DD"/>
    <w:rsid w:val="000521EF"/>
    <w:rsid w:val="000524E0"/>
    <w:rsid w:val="00074E49"/>
    <w:rsid w:val="0008285F"/>
    <w:rsid w:val="000A2976"/>
    <w:rsid w:val="000A34C2"/>
    <w:rsid w:val="000A545F"/>
    <w:rsid w:val="000B021D"/>
    <w:rsid w:val="000C7076"/>
    <w:rsid w:val="000F05DF"/>
    <w:rsid w:val="000F3BEA"/>
    <w:rsid w:val="000F3C64"/>
    <w:rsid w:val="0010314C"/>
    <w:rsid w:val="00103FF2"/>
    <w:rsid w:val="00106354"/>
    <w:rsid w:val="00106B95"/>
    <w:rsid w:val="00114444"/>
    <w:rsid w:val="001171F7"/>
    <w:rsid w:val="001262CF"/>
    <w:rsid w:val="00131E7A"/>
    <w:rsid w:val="00142F23"/>
    <w:rsid w:val="00143DEC"/>
    <w:rsid w:val="00146471"/>
    <w:rsid w:val="00153B84"/>
    <w:rsid w:val="00166FF3"/>
    <w:rsid w:val="00172083"/>
    <w:rsid w:val="00185025"/>
    <w:rsid w:val="0018621D"/>
    <w:rsid w:val="0019432A"/>
    <w:rsid w:val="00196AAB"/>
    <w:rsid w:val="001A1474"/>
    <w:rsid w:val="001A3402"/>
    <w:rsid w:val="001A4D1A"/>
    <w:rsid w:val="001A737C"/>
    <w:rsid w:val="001B0B3D"/>
    <w:rsid w:val="001B2716"/>
    <w:rsid w:val="001C46EA"/>
    <w:rsid w:val="001E0DA1"/>
    <w:rsid w:val="001F533F"/>
    <w:rsid w:val="0020413F"/>
    <w:rsid w:val="0020633F"/>
    <w:rsid w:val="00210747"/>
    <w:rsid w:val="00215815"/>
    <w:rsid w:val="00216ECF"/>
    <w:rsid w:val="00217FF8"/>
    <w:rsid w:val="002273EB"/>
    <w:rsid w:val="00237D0C"/>
    <w:rsid w:val="002557AC"/>
    <w:rsid w:val="00263E08"/>
    <w:rsid w:val="00274F1B"/>
    <w:rsid w:val="00281145"/>
    <w:rsid w:val="00285F74"/>
    <w:rsid w:val="00285F92"/>
    <w:rsid w:val="00291708"/>
    <w:rsid w:val="002A089D"/>
    <w:rsid w:val="002C33F1"/>
    <w:rsid w:val="002C4791"/>
    <w:rsid w:val="002E0F50"/>
    <w:rsid w:val="002E7BAC"/>
    <w:rsid w:val="002F3B80"/>
    <w:rsid w:val="0031177C"/>
    <w:rsid w:val="003154B9"/>
    <w:rsid w:val="00326199"/>
    <w:rsid w:val="003355FC"/>
    <w:rsid w:val="003370F9"/>
    <w:rsid w:val="00341910"/>
    <w:rsid w:val="00347EBA"/>
    <w:rsid w:val="003604B8"/>
    <w:rsid w:val="00362586"/>
    <w:rsid w:val="0038663F"/>
    <w:rsid w:val="003B0DB8"/>
    <w:rsid w:val="003B1A9A"/>
    <w:rsid w:val="003E0CDB"/>
    <w:rsid w:val="003F1A0E"/>
    <w:rsid w:val="004036F6"/>
    <w:rsid w:val="00404E8C"/>
    <w:rsid w:val="0041393B"/>
    <w:rsid w:val="00415127"/>
    <w:rsid w:val="0042176B"/>
    <w:rsid w:val="00422D76"/>
    <w:rsid w:val="00423A26"/>
    <w:rsid w:val="00430EF9"/>
    <w:rsid w:val="00431999"/>
    <w:rsid w:val="00443E2D"/>
    <w:rsid w:val="00451A76"/>
    <w:rsid w:val="0045308C"/>
    <w:rsid w:val="004540D0"/>
    <w:rsid w:val="00461A9F"/>
    <w:rsid w:val="00486FF2"/>
    <w:rsid w:val="004966AF"/>
    <w:rsid w:val="004A28B8"/>
    <w:rsid w:val="004C6553"/>
    <w:rsid w:val="004E1555"/>
    <w:rsid w:val="004E69D1"/>
    <w:rsid w:val="004E6BD2"/>
    <w:rsid w:val="005047AD"/>
    <w:rsid w:val="005118CD"/>
    <w:rsid w:val="00520460"/>
    <w:rsid w:val="00522EDA"/>
    <w:rsid w:val="00524726"/>
    <w:rsid w:val="00546193"/>
    <w:rsid w:val="00547736"/>
    <w:rsid w:val="00547F51"/>
    <w:rsid w:val="00553DFB"/>
    <w:rsid w:val="005605D7"/>
    <w:rsid w:val="00572086"/>
    <w:rsid w:val="005723CD"/>
    <w:rsid w:val="00573775"/>
    <w:rsid w:val="005765A3"/>
    <w:rsid w:val="005949E9"/>
    <w:rsid w:val="00595143"/>
    <w:rsid w:val="00597871"/>
    <w:rsid w:val="005A52EC"/>
    <w:rsid w:val="005B354D"/>
    <w:rsid w:val="005C5BC6"/>
    <w:rsid w:val="005D0E75"/>
    <w:rsid w:val="005D258E"/>
    <w:rsid w:val="005D47DE"/>
    <w:rsid w:val="005F364E"/>
    <w:rsid w:val="006138F9"/>
    <w:rsid w:val="00614DA0"/>
    <w:rsid w:val="0062123A"/>
    <w:rsid w:val="00635EF0"/>
    <w:rsid w:val="00641736"/>
    <w:rsid w:val="00646E75"/>
    <w:rsid w:val="00646F92"/>
    <w:rsid w:val="00647772"/>
    <w:rsid w:val="006633C6"/>
    <w:rsid w:val="00663587"/>
    <w:rsid w:val="00665237"/>
    <w:rsid w:val="0067025F"/>
    <w:rsid w:val="006871EA"/>
    <w:rsid w:val="006C3FED"/>
    <w:rsid w:val="006C76CD"/>
    <w:rsid w:val="006D409C"/>
    <w:rsid w:val="006F63E5"/>
    <w:rsid w:val="00710A82"/>
    <w:rsid w:val="00711BD3"/>
    <w:rsid w:val="0072299F"/>
    <w:rsid w:val="00725939"/>
    <w:rsid w:val="00746CE0"/>
    <w:rsid w:val="0076178D"/>
    <w:rsid w:val="00765F83"/>
    <w:rsid w:val="00766B36"/>
    <w:rsid w:val="00776643"/>
    <w:rsid w:val="00776722"/>
    <w:rsid w:val="00783F9B"/>
    <w:rsid w:val="00785068"/>
    <w:rsid w:val="00790575"/>
    <w:rsid w:val="00791C72"/>
    <w:rsid w:val="00797579"/>
    <w:rsid w:val="007C2810"/>
    <w:rsid w:val="007C2F2A"/>
    <w:rsid w:val="007D0D99"/>
    <w:rsid w:val="007D0F5B"/>
    <w:rsid w:val="007D4BA2"/>
    <w:rsid w:val="007E4AA4"/>
    <w:rsid w:val="007F51D5"/>
    <w:rsid w:val="007F7DB5"/>
    <w:rsid w:val="00813B89"/>
    <w:rsid w:val="008207E5"/>
    <w:rsid w:val="008351EC"/>
    <w:rsid w:val="00847269"/>
    <w:rsid w:val="008542A6"/>
    <w:rsid w:val="0087225C"/>
    <w:rsid w:val="00882E29"/>
    <w:rsid w:val="00885519"/>
    <w:rsid w:val="0088751D"/>
    <w:rsid w:val="008A147E"/>
    <w:rsid w:val="008A1C33"/>
    <w:rsid w:val="008C1012"/>
    <w:rsid w:val="008C6A43"/>
    <w:rsid w:val="008D6FB5"/>
    <w:rsid w:val="008E63A2"/>
    <w:rsid w:val="008F290E"/>
    <w:rsid w:val="008F7065"/>
    <w:rsid w:val="00906259"/>
    <w:rsid w:val="00932231"/>
    <w:rsid w:val="0094083F"/>
    <w:rsid w:val="00942045"/>
    <w:rsid w:val="00946A29"/>
    <w:rsid w:val="00964B9F"/>
    <w:rsid w:val="00970CF6"/>
    <w:rsid w:val="00996357"/>
    <w:rsid w:val="009C12C2"/>
    <w:rsid w:val="009F215D"/>
    <w:rsid w:val="009F5E11"/>
    <w:rsid w:val="00A053C4"/>
    <w:rsid w:val="00A113D5"/>
    <w:rsid w:val="00A20E9C"/>
    <w:rsid w:val="00A55377"/>
    <w:rsid w:val="00A60693"/>
    <w:rsid w:val="00A73BCA"/>
    <w:rsid w:val="00A75FCE"/>
    <w:rsid w:val="00A87ECF"/>
    <w:rsid w:val="00AA4E2F"/>
    <w:rsid w:val="00AB2163"/>
    <w:rsid w:val="00AC07EF"/>
    <w:rsid w:val="00AC5509"/>
    <w:rsid w:val="00AE16E3"/>
    <w:rsid w:val="00AE4EC5"/>
    <w:rsid w:val="00AF28CF"/>
    <w:rsid w:val="00AF4EA4"/>
    <w:rsid w:val="00B04F37"/>
    <w:rsid w:val="00B0669D"/>
    <w:rsid w:val="00B23F62"/>
    <w:rsid w:val="00B25C3B"/>
    <w:rsid w:val="00B27765"/>
    <w:rsid w:val="00B4067E"/>
    <w:rsid w:val="00B56908"/>
    <w:rsid w:val="00B578E9"/>
    <w:rsid w:val="00B602B1"/>
    <w:rsid w:val="00B678BA"/>
    <w:rsid w:val="00B72797"/>
    <w:rsid w:val="00B90CEF"/>
    <w:rsid w:val="00B95D4D"/>
    <w:rsid w:val="00B96FD2"/>
    <w:rsid w:val="00BB39E6"/>
    <w:rsid w:val="00BB56FC"/>
    <w:rsid w:val="00BB6D9F"/>
    <w:rsid w:val="00BC1410"/>
    <w:rsid w:val="00BC44FB"/>
    <w:rsid w:val="00BC5CBF"/>
    <w:rsid w:val="00BD1615"/>
    <w:rsid w:val="00BD440E"/>
    <w:rsid w:val="00BE2A24"/>
    <w:rsid w:val="00BE7363"/>
    <w:rsid w:val="00BF29C7"/>
    <w:rsid w:val="00BF689F"/>
    <w:rsid w:val="00BF6BCA"/>
    <w:rsid w:val="00C02826"/>
    <w:rsid w:val="00C07849"/>
    <w:rsid w:val="00C1299E"/>
    <w:rsid w:val="00C17834"/>
    <w:rsid w:val="00C35184"/>
    <w:rsid w:val="00C36CC2"/>
    <w:rsid w:val="00C47D4F"/>
    <w:rsid w:val="00C51CF5"/>
    <w:rsid w:val="00C6080A"/>
    <w:rsid w:val="00C619EB"/>
    <w:rsid w:val="00C81DDC"/>
    <w:rsid w:val="00C86C7B"/>
    <w:rsid w:val="00C9330A"/>
    <w:rsid w:val="00C93D20"/>
    <w:rsid w:val="00C97B6A"/>
    <w:rsid w:val="00CA407F"/>
    <w:rsid w:val="00CB38D2"/>
    <w:rsid w:val="00CB67DF"/>
    <w:rsid w:val="00CB7911"/>
    <w:rsid w:val="00CC108C"/>
    <w:rsid w:val="00CD0558"/>
    <w:rsid w:val="00CE1404"/>
    <w:rsid w:val="00CF2950"/>
    <w:rsid w:val="00D00A30"/>
    <w:rsid w:val="00D30088"/>
    <w:rsid w:val="00D47F08"/>
    <w:rsid w:val="00D8438A"/>
    <w:rsid w:val="00D91964"/>
    <w:rsid w:val="00D92169"/>
    <w:rsid w:val="00D96C72"/>
    <w:rsid w:val="00DA18F0"/>
    <w:rsid w:val="00DA78B8"/>
    <w:rsid w:val="00DB0EC6"/>
    <w:rsid w:val="00DB4297"/>
    <w:rsid w:val="00DB5DA6"/>
    <w:rsid w:val="00DC71AE"/>
    <w:rsid w:val="00DD12AF"/>
    <w:rsid w:val="00DD491A"/>
    <w:rsid w:val="00DD49BB"/>
    <w:rsid w:val="00DE1642"/>
    <w:rsid w:val="00DE1D4B"/>
    <w:rsid w:val="00DE2046"/>
    <w:rsid w:val="00DE4D23"/>
    <w:rsid w:val="00DF6F97"/>
    <w:rsid w:val="00E03C09"/>
    <w:rsid w:val="00E070B9"/>
    <w:rsid w:val="00E5161E"/>
    <w:rsid w:val="00E552E0"/>
    <w:rsid w:val="00E55D74"/>
    <w:rsid w:val="00E64DEF"/>
    <w:rsid w:val="00E65007"/>
    <w:rsid w:val="00E709F3"/>
    <w:rsid w:val="00E76937"/>
    <w:rsid w:val="00E774C3"/>
    <w:rsid w:val="00E82802"/>
    <w:rsid w:val="00E83855"/>
    <w:rsid w:val="00E8541C"/>
    <w:rsid w:val="00E85960"/>
    <w:rsid w:val="00E87334"/>
    <w:rsid w:val="00E92F19"/>
    <w:rsid w:val="00EA1844"/>
    <w:rsid w:val="00EB22A1"/>
    <w:rsid w:val="00EC04D4"/>
    <w:rsid w:val="00ED0BCE"/>
    <w:rsid w:val="00ED3D07"/>
    <w:rsid w:val="00EE2BB4"/>
    <w:rsid w:val="00F10E7F"/>
    <w:rsid w:val="00F21ED3"/>
    <w:rsid w:val="00F223D3"/>
    <w:rsid w:val="00F37235"/>
    <w:rsid w:val="00F401D9"/>
    <w:rsid w:val="00F429B9"/>
    <w:rsid w:val="00F543AF"/>
    <w:rsid w:val="00F56501"/>
    <w:rsid w:val="00F56513"/>
    <w:rsid w:val="00F6390A"/>
    <w:rsid w:val="00F647BA"/>
    <w:rsid w:val="00F6715F"/>
    <w:rsid w:val="00F75A8E"/>
    <w:rsid w:val="00F76367"/>
    <w:rsid w:val="00F8380C"/>
    <w:rsid w:val="00F9615E"/>
    <w:rsid w:val="00FA4506"/>
    <w:rsid w:val="00FA7180"/>
    <w:rsid w:val="00FA7B23"/>
    <w:rsid w:val="00FB1338"/>
    <w:rsid w:val="00FB2D8B"/>
    <w:rsid w:val="00FC5B05"/>
    <w:rsid w:val="00FC5CD1"/>
    <w:rsid w:val="00FC68B7"/>
    <w:rsid w:val="00FD1414"/>
    <w:rsid w:val="00FD19FC"/>
    <w:rsid w:val="00FD27BC"/>
    <w:rsid w:val="00FD77C3"/>
    <w:rsid w:val="00FF6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2AF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F92"/>
    <w:pPr>
      <w:ind w:right="360"/>
    </w:pPr>
    <w:rPr>
      <w:sz w:val="22"/>
    </w:rPr>
  </w:style>
  <w:style w:type="paragraph" w:styleId="Ttulo1">
    <w:name w:val="heading 1"/>
    <w:basedOn w:val="Normal"/>
    <w:next w:val="Normal"/>
    <w:link w:val="Ttulo1Carte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Ttulo2">
    <w:name w:val="heading 2"/>
    <w:basedOn w:val="Normal"/>
    <w:next w:val="Normal"/>
    <w:link w:val="Ttulo2Carte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Ttulo3">
    <w:name w:val="heading 3"/>
    <w:basedOn w:val="Normal"/>
    <w:next w:val="Normal"/>
    <w:link w:val="Ttulo3Carte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43E2D"/>
    <w:rPr>
      <w:rFonts w:asciiTheme="majorHAnsi" w:eastAsiaTheme="majorEastAsia" w:hAnsiTheme="majorHAnsi" w:cstheme="majorBidi"/>
      <w:b/>
      <w:bCs/>
      <w:caps/>
      <w:sz w:val="26"/>
      <w:szCs w:val="26"/>
    </w:rPr>
  </w:style>
  <w:style w:type="paragraph" w:styleId="Ttulo">
    <w:name w:val="Title"/>
    <w:basedOn w:val="Normal"/>
    <w:next w:val="Normal"/>
    <w:link w:val="TtuloCarte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tuloCarter">
    <w:name w:val="Título Caráter"/>
    <w:basedOn w:val="Tipodeletrapredefinidodopargrafo"/>
    <w:link w:val="Ttulo"/>
    <w:uiPriority w:val="10"/>
    <w:rsid w:val="00443E2D"/>
    <w:rPr>
      <w:rFonts w:asciiTheme="majorHAnsi" w:eastAsiaTheme="majorEastAsia" w:hAnsiTheme="majorHAnsi" w:cstheme="majorBidi"/>
      <w:caps/>
      <w:spacing w:val="5"/>
      <w:kern w:val="28"/>
      <w:sz w:val="72"/>
      <w:szCs w:val="52"/>
    </w:rPr>
  </w:style>
  <w:style w:type="character" w:styleId="nfase">
    <w:name w:val="Emphasis"/>
    <w:basedOn w:val="Tipodeletrapredefinidodopargrafo"/>
    <w:uiPriority w:val="11"/>
    <w:semiHidden/>
    <w:qFormat/>
    <w:rsid w:val="00B90CEF"/>
    <w:rPr>
      <w:i/>
      <w:iCs/>
    </w:rPr>
  </w:style>
  <w:style w:type="paragraph" w:styleId="PargrafodaLista">
    <w:name w:val="List Paragraph"/>
    <w:basedOn w:val="Normal"/>
    <w:uiPriority w:val="34"/>
    <w:semiHidden/>
    <w:qFormat/>
    <w:rsid w:val="003B0DB8"/>
    <w:pPr>
      <w:ind w:left="720"/>
      <w:contextualSpacing/>
    </w:pPr>
  </w:style>
  <w:style w:type="paragraph" w:styleId="Cabealho">
    <w:name w:val="header"/>
    <w:basedOn w:val="Normal"/>
    <w:link w:val="CabealhoCarter"/>
    <w:uiPriority w:val="99"/>
    <w:semiHidden/>
    <w:rsid w:val="00C51CF5"/>
    <w:pPr>
      <w:tabs>
        <w:tab w:val="center" w:pos="4680"/>
        <w:tab w:val="right" w:pos="9360"/>
      </w:tabs>
    </w:pPr>
  </w:style>
  <w:style w:type="character" w:customStyle="1" w:styleId="CabealhoCarter">
    <w:name w:val="Cabeçalho Caráter"/>
    <w:basedOn w:val="Tipodeletrapredefinidodopargrafo"/>
    <w:link w:val="Cabealho"/>
    <w:uiPriority w:val="99"/>
    <w:semiHidden/>
    <w:rsid w:val="00153B84"/>
  </w:style>
  <w:style w:type="paragraph" w:styleId="Rodap">
    <w:name w:val="footer"/>
    <w:basedOn w:val="Normal"/>
    <w:link w:val="RodapCarter"/>
    <w:uiPriority w:val="99"/>
    <w:semiHidden/>
    <w:rsid w:val="00C51CF5"/>
    <w:pPr>
      <w:tabs>
        <w:tab w:val="center" w:pos="4680"/>
        <w:tab w:val="right" w:pos="9360"/>
      </w:tabs>
    </w:pPr>
  </w:style>
  <w:style w:type="character" w:customStyle="1" w:styleId="RodapCarter">
    <w:name w:val="Rodapé Caráter"/>
    <w:basedOn w:val="Tipodeletrapredefinidodopargrafo"/>
    <w:link w:val="Rodap"/>
    <w:uiPriority w:val="99"/>
    <w:semiHidden/>
    <w:rsid w:val="00572086"/>
    <w:rPr>
      <w:sz w:val="22"/>
    </w:rPr>
  </w:style>
  <w:style w:type="character" w:customStyle="1" w:styleId="Ttulo3Carter">
    <w:name w:val="Título 3 Caráter"/>
    <w:basedOn w:val="Tipodeletrapredefinidodopargrafo"/>
    <w:link w:val="Ttulo3"/>
    <w:uiPriority w:val="9"/>
    <w:semiHidden/>
    <w:rsid w:val="00572086"/>
    <w:rPr>
      <w:rFonts w:asciiTheme="majorHAnsi" w:eastAsiaTheme="majorEastAsia" w:hAnsiTheme="majorHAnsi" w:cstheme="majorBidi"/>
      <w:color w:val="4C661A" w:themeColor="accent1" w:themeShade="7F"/>
      <w:sz w:val="22"/>
    </w:rPr>
  </w:style>
  <w:style w:type="paragraph" w:styleId="Data">
    <w:name w:val="Date"/>
    <w:basedOn w:val="Normal"/>
    <w:next w:val="Normal"/>
    <w:link w:val="DataCarter"/>
    <w:uiPriority w:val="99"/>
    <w:rsid w:val="00C51CF5"/>
    <w:rPr>
      <w:sz w:val="18"/>
      <w:szCs w:val="22"/>
    </w:rPr>
  </w:style>
  <w:style w:type="character" w:customStyle="1" w:styleId="DataCarter">
    <w:name w:val="Data Caráter"/>
    <w:basedOn w:val="Tipodeletrapredefinidodopargrafo"/>
    <w:link w:val="Data"/>
    <w:uiPriority w:val="99"/>
    <w:rsid w:val="00C51CF5"/>
    <w:rPr>
      <w:sz w:val="18"/>
      <w:szCs w:val="22"/>
    </w:rPr>
  </w:style>
  <w:style w:type="character" w:styleId="Hiperligao">
    <w:name w:val="Hyperlink"/>
    <w:basedOn w:val="Tipodeletrapredefinidodopargrafo"/>
    <w:uiPriority w:val="99"/>
    <w:unhideWhenUsed/>
    <w:rsid w:val="00AC5509"/>
    <w:rPr>
      <w:color w:val="31521B" w:themeColor="accent2" w:themeShade="80"/>
      <w:u w:val="single"/>
    </w:rPr>
  </w:style>
  <w:style w:type="character" w:styleId="TextodoMarcadordePosio">
    <w:name w:val="Placeholder Text"/>
    <w:basedOn w:val="Tipodeletrapredefinidodopargrafo"/>
    <w:uiPriority w:val="99"/>
    <w:semiHidden/>
    <w:rsid w:val="00C51CF5"/>
    <w:rPr>
      <w:color w:val="808080"/>
    </w:rPr>
  </w:style>
  <w:style w:type="paragraph" w:styleId="Subttulo">
    <w:name w:val="Subtitle"/>
    <w:basedOn w:val="Normal"/>
    <w:next w:val="Normal"/>
    <w:link w:val="SubttuloCarter"/>
    <w:uiPriority w:val="11"/>
    <w:qFormat/>
    <w:rsid w:val="00443E2D"/>
    <w:pPr>
      <w:spacing w:after="360"/>
      <w:jc w:val="center"/>
    </w:pPr>
    <w:rPr>
      <w:spacing w:val="19"/>
      <w:w w:val="86"/>
      <w:sz w:val="32"/>
      <w:szCs w:val="28"/>
      <w:fitText w:val="2160" w:id="1744560130"/>
    </w:rPr>
  </w:style>
  <w:style w:type="character" w:customStyle="1" w:styleId="SubttuloCarter">
    <w:name w:val="Subtítulo Caráter"/>
    <w:basedOn w:val="Tipodeletrapredefinidodopargrafo"/>
    <w:link w:val="Subttulo"/>
    <w:uiPriority w:val="11"/>
    <w:rsid w:val="00443E2D"/>
    <w:rPr>
      <w:spacing w:val="19"/>
      <w:w w:val="86"/>
      <w:sz w:val="32"/>
      <w:szCs w:val="28"/>
      <w:fitText w:val="2160" w:id="1744560130"/>
    </w:rPr>
  </w:style>
  <w:style w:type="character" w:customStyle="1" w:styleId="Ttulo1Carter">
    <w:name w:val="Título 1 Caráter"/>
    <w:basedOn w:val="Tipodeletrapredefinidodopargrafo"/>
    <w:link w:val="Ttulo1"/>
    <w:uiPriority w:val="9"/>
    <w:rsid w:val="00AC5509"/>
    <w:rPr>
      <w:rFonts w:asciiTheme="majorHAnsi" w:eastAsiaTheme="majorEastAsia" w:hAnsiTheme="majorHAnsi" w:cstheme="majorBidi"/>
      <w:caps/>
      <w:color w:val="FFFFFF" w:themeColor="background1"/>
      <w:sz w:val="48"/>
      <w:szCs w:val="32"/>
    </w:rPr>
  </w:style>
  <w:style w:type="character" w:customStyle="1" w:styleId="MenoNoResolvida1">
    <w:name w:val="Menção Não Resolvida1"/>
    <w:basedOn w:val="Tipodeletrapredefinidodopargrafo"/>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styleId="Textodebalo">
    <w:name w:val="Balloon Text"/>
    <w:basedOn w:val="Normal"/>
    <w:link w:val="TextodebaloCarter"/>
    <w:uiPriority w:val="99"/>
    <w:semiHidden/>
    <w:unhideWhenUsed/>
    <w:rsid w:val="005723CD"/>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723CD"/>
    <w:rPr>
      <w:rFonts w:ascii="Segoe UI" w:hAnsi="Segoe UI" w:cs="Segoe UI"/>
      <w:sz w:val="18"/>
      <w:szCs w:val="18"/>
    </w:rPr>
  </w:style>
  <w:style w:type="character" w:styleId="Refdecomentrio">
    <w:name w:val="annotation reference"/>
    <w:basedOn w:val="Tipodeletrapredefinidodopargrafo"/>
    <w:uiPriority w:val="99"/>
    <w:semiHidden/>
    <w:unhideWhenUsed/>
    <w:rsid w:val="00F543AF"/>
    <w:rPr>
      <w:sz w:val="16"/>
      <w:szCs w:val="16"/>
    </w:rPr>
  </w:style>
  <w:style w:type="paragraph" w:styleId="Textodecomentrio">
    <w:name w:val="annotation text"/>
    <w:basedOn w:val="Normal"/>
    <w:link w:val="TextodecomentrioCarter"/>
    <w:uiPriority w:val="99"/>
    <w:semiHidden/>
    <w:unhideWhenUsed/>
    <w:rsid w:val="00F543AF"/>
    <w:rPr>
      <w:sz w:val="20"/>
      <w:szCs w:val="20"/>
    </w:rPr>
  </w:style>
  <w:style w:type="character" w:customStyle="1" w:styleId="TextodecomentrioCarter">
    <w:name w:val="Texto de comentário Caráter"/>
    <w:basedOn w:val="Tipodeletrapredefinidodopargrafo"/>
    <w:link w:val="Textodecomentrio"/>
    <w:uiPriority w:val="99"/>
    <w:semiHidden/>
    <w:rsid w:val="00F543AF"/>
    <w:rPr>
      <w:sz w:val="20"/>
      <w:szCs w:val="20"/>
    </w:rPr>
  </w:style>
  <w:style w:type="paragraph" w:styleId="Assuntodecomentrio">
    <w:name w:val="annotation subject"/>
    <w:basedOn w:val="Textodecomentrio"/>
    <w:next w:val="Textodecomentrio"/>
    <w:link w:val="AssuntodecomentrioCarter"/>
    <w:uiPriority w:val="99"/>
    <w:semiHidden/>
    <w:unhideWhenUsed/>
    <w:rsid w:val="00F543AF"/>
    <w:rPr>
      <w:b/>
      <w:bCs/>
    </w:rPr>
  </w:style>
  <w:style w:type="character" w:customStyle="1" w:styleId="AssuntodecomentrioCarter">
    <w:name w:val="Assunto de comentário Caráter"/>
    <w:basedOn w:val="TextodecomentrioCarter"/>
    <w:link w:val="Assuntodecomentrio"/>
    <w:uiPriority w:val="99"/>
    <w:semiHidden/>
    <w:rsid w:val="00F543AF"/>
    <w:rPr>
      <w:b/>
      <w:bCs/>
      <w:sz w:val="20"/>
      <w:szCs w:val="20"/>
    </w:rPr>
  </w:style>
  <w:style w:type="paragraph" w:customStyle="1" w:styleId="Default">
    <w:name w:val="Default"/>
    <w:rsid w:val="00847269"/>
    <w:pPr>
      <w:autoSpaceDE w:val="0"/>
      <w:autoSpaceDN w:val="0"/>
      <w:adjustRightInd w:val="0"/>
    </w:pPr>
    <w:rPr>
      <w:rFonts w:ascii="Algerian" w:eastAsiaTheme="minorHAnsi" w:hAnsi="Algerian" w:cs="Algerian"/>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20063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igobertocaionda-git-master-rigobertocaionda.vercel.ap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igobertocaionda-git-master-rigobertocaionda.vercel.ap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ck\AppData\Roaming\Microsoft\Templates\Green%20cube%20resume.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0C0CD-0EA2-490A-B7DE-ACED37094F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Green cube resume</Template>
  <TotalTime>0</TotalTime>
  <Pages>1</Pages>
  <Words>368</Words>
  <Characters>2102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2021-05-13T17:10:00Z</dcterms:created>
  <dcterms:modified xsi:type="dcterms:W3CDTF">2022-08-11T15:17:00Z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