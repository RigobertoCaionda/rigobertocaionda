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29"/>
        <w:gridCol w:w="6593"/>
      </w:tblGrid>
      <w:tr w:rsidR="006D409C" w14:paraId="102103CB" w14:textId="77777777" w:rsidTr="00783F9B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6FE18D1B" w14:textId="2B23B48D" w:rsidR="006D409C" w:rsidRDefault="006D409C" w:rsidP="006D409C">
            <w:pPr>
              <w:tabs>
                <w:tab w:val="left" w:pos="990"/>
              </w:tabs>
              <w:jc w:val="center"/>
            </w:pPr>
          </w:p>
          <w:p w14:paraId="73DFAE2F" w14:textId="05149D55" w:rsidR="00B25C3B" w:rsidRDefault="00847269" w:rsidP="006D409C">
            <w:pPr>
              <w:tabs>
                <w:tab w:val="left" w:pos="990"/>
              </w:tabs>
              <w:jc w:val="center"/>
            </w:pPr>
            <w:r w:rsidRPr="00E82802">
              <w:rPr>
                <w:noProof/>
                <w:lang w:eastAsia="en-US"/>
              </w:rPr>
              <w:drawing>
                <wp:inline distT="0" distB="0" distL="0" distR="0" wp14:anchorId="02E46DF8" wp14:editId="105B7D64">
                  <wp:extent cx="1676400" cy="1676400"/>
                  <wp:effectExtent l="0" t="0" r="0" b="0"/>
                  <wp:docPr id="7" name="Imagem 7" descr="G:\RIGOBERTO\rigoberto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IGOBERTO\rigoberto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55809F" w14:textId="0D6B7E86" w:rsidR="00B25C3B" w:rsidRDefault="00B25C3B" w:rsidP="006D409C">
            <w:pPr>
              <w:tabs>
                <w:tab w:val="left" w:pos="990"/>
              </w:tabs>
              <w:jc w:val="center"/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7633FD0B" w14:textId="77777777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437F926C" w14:textId="060310C6" w:rsidR="006D409C" w:rsidRPr="00E82802" w:rsidRDefault="00E82802" w:rsidP="00776643">
            <w:pPr>
              <w:pStyle w:val="Ttulo1"/>
              <w:rPr>
                <w:lang w:val="pt-PT"/>
              </w:rPr>
            </w:pPr>
            <w:r>
              <w:t>EDUCA</w:t>
            </w:r>
            <w:r>
              <w:rPr>
                <w:lang w:val="pt-PT"/>
              </w:rPr>
              <w:t>ÇÃO</w:t>
            </w:r>
          </w:p>
        </w:tc>
      </w:tr>
      <w:tr w:rsidR="006D409C" w:rsidRPr="00E82802" w14:paraId="53127C49" w14:textId="77777777" w:rsidTr="00C47D4F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14:paraId="5D9B2BF5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24F22C19" w14:textId="77777777"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4484820" wp14:editId="7403D81A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C5C820" w14:textId="77777777"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484820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48C5C820" w14:textId="77777777"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5BFFE7FD" w14:textId="77777777" w:rsidR="00B25C3B" w:rsidRDefault="00B25C3B" w:rsidP="00970CF6">
            <w:pPr>
              <w:rPr>
                <w:b/>
              </w:rPr>
            </w:pPr>
          </w:p>
          <w:p w14:paraId="77960C0B" w14:textId="54F84EE4" w:rsidR="00970CF6" w:rsidRPr="00E82802" w:rsidRDefault="00E82802" w:rsidP="00970CF6">
            <w:pPr>
              <w:rPr>
                <w:b/>
                <w:lang w:val="pt-BR"/>
              </w:rPr>
            </w:pPr>
            <w:r w:rsidRPr="00E82802">
              <w:rPr>
                <w:b/>
                <w:lang w:val="pt-BR"/>
              </w:rPr>
              <w:t>Aluno do curso</w:t>
            </w:r>
            <w:r>
              <w:rPr>
                <w:b/>
                <w:lang w:val="pt-BR"/>
              </w:rPr>
              <w:t xml:space="preserve"> da</w:t>
            </w:r>
            <w:r w:rsidRPr="00E82802">
              <w:rPr>
                <w:b/>
                <w:lang w:val="pt-BR"/>
              </w:rPr>
              <w:t xml:space="preserve"> B7</w:t>
            </w:r>
            <w:proofErr w:type="gramStart"/>
            <w:r w:rsidRPr="00E82802">
              <w:rPr>
                <w:b/>
                <w:lang w:val="pt-BR"/>
              </w:rPr>
              <w:t>Web</w:t>
            </w:r>
            <w:r w:rsidR="006C76CD" w:rsidRPr="00E82802">
              <w:rPr>
                <w:b/>
                <w:lang w:val="pt-BR"/>
              </w:rPr>
              <w:t xml:space="preserve">  -</w:t>
            </w:r>
            <w:proofErr w:type="gramEnd"/>
            <w:r w:rsidR="006C76CD" w:rsidRPr="00E82802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Brasil</w:t>
            </w:r>
          </w:p>
          <w:p w14:paraId="1EE28A08" w14:textId="449F2461" w:rsidR="00970CF6" w:rsidRPr="00E82802" w:rsidRDefault="00E82802" w:rsidP="00E82802">
            <w:pPr>
              <w:pStyle w:val="Data"/>
              <w:rPr>
                <w:sz w:val="22"/>
                <w:lang w:val="pt-BR"/>
              </w:rPr>
            </w:pPr>
            <w:r w:rsidRPr="00E82802">
              <w:rPr>
                <w:bCs/>
                <w:sz w:val="22"/>
                <w:lang w:val="pt-BR"/>
              </w:rPr>
              <w:t>Sou aluno do curso da b7Web</w:t>
            </w:r>
            <w:r w:rsidR="00DD12AF" w:rsidRPr="00E82802">
              <w:rPr>
                <w:sz w:val="22"/>
                <w:lang w:val="pt-BR"/>
              </w:rPr>
              <w:t>.</w:t>
            </w:r>
            <w:r w:rsidR="00DD12AF" w:rsidRPr="00E82802">
              <w:rPr>
                <w:lang w:val="pt-BR"/>
              </w:rPr>
              <w:t xml:space="preserve"> </w:t>
            </w:r>
          </w:p>
          <w:p w14:paraId="7E38C7B6" w14:textId="77777777" w:rsidR="00DD12AF" w:rsidRPr="00E82802" w:rsidRDefault="00DD12AF" w:rsidP="001B2716">
            <w:pPr>
              <w:spacing w:after="120"/>
              <w:ind w:left="720" w:hanging="720"/>
              <w:contextualSpacing/>
              <w:rPr>
                <w:b/>
                <w:lang w:val="pt-BR"/>
              </w:rPr>
            </w:pPr>
          </w:p>
          <w:p w14:paraId="7992899B" w14:textId="0D354681" w:rsidR="006D409C" w:rsidRPr="002F3B80" w:rsidRDefault="00E82802" w:rsidP="00776643">
            <w:pPr>
              <w:contextualSpacing/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UNIA </w:t>
            </w:r>
            <w:r w:rsidRPr="00E82802">
              <w:rPr>
                <w:b/>
                <w:lang w:val="pt-BR"/>
              </w:rPr>
              <w:t>-</w:t>
            </w:r>
            <w:r>
              <w:rPr>
                <w:b/>
                <w:lang w:val="pt-PT"/>
              </w:rPr>
              <w:t xml:space="preserve">  Universidade Independente de Angola </w:t>
            </w:r>
            <w:r w:rsidR="006C76CD">
              <w:rPr>
                <w:b/>
                <w:lang w:val="pt-BR"/>
              </w:rPr>
              <w:t xml:space="preserve">- </w:t>
            </w:r>
            <w:r>
              <w:rPr>
                <w:b/>
                <w:lang w:val="pt-BR"/>
              </w:rPr>
              <w:t>Angola</w:t>
            </w:r>
          </w:p>
          <w:p w14:paraId="5662B758" w14:textId="43366CF7" w:rsidR="006D409C" w:rsidRDefault="00E82802" w:rsidP="00776643">
            <w:pPr>
              <w:contextualSpacing/>
              <w:rPr>
                <w:lang w:val="pt-BR"/>
              </w:rPr>
            </w:pPr>
            <w:r>
              <w:rPr>
                <w:bCs/>
                <w:lang w:val="pt-BR"/>
              </w:rPr>
              <w:t>Bacharelato concluído em engenharia Informática.</w:t>
            </w:r>
          </w:p>
          <w:p w14:paraId="3507B328" w14:textId="77777777" w:rsidR="00D47F08" w:rsidRDefault="00D47F08" w:rsidP="00776643">
            <w:pPr>
              <w:rPr>
                <w:b/>
                <w:lang w:val="pt-BR"/>
              </w:rPr>
            </w:pPr>
          </w:p>
          <w:p w14:paraId="0022D358" w14:textId="675B4F8D" w:rsidR="00B25C3B" w:rsidRPr="00E76937" w:rsidRDefault="00B25C3B" w:rsidP="00776643">
            <w:pPr>
              <w:rPr>
                <w:b/>
                <w:lang w:val="pt-BR"/>
              </w:rPr>
            </w:pPr>
          </w:p>
        </w:tc>
      </w:tr>
      <w:tr w:rsidR="006D409C" w14:paraId="1D398DB3" w14:textId="77777777" w:rsidTr="00783F9B">
        <w:trPr>
          <w:trHeight w:val="702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14:paraId="0736D888" w14:textId="703D01E8" w:rsidR="002F3B80" w:rsidRPr="00215815" w:rsidRDefault="00215815" w:rsidP="00CB7911">
            <w:pPr>
              <w:pStyle w:val="Ttulo"/>
              <w:spacing w:after="120"/>
              <w:rPr>
                <w:sz w:val="36"/>
                <w:szCs w:val="36"/>
                <w:lang w:val="pt-BR"/>
              </w:rPr>
            </w:pPr>
            <w:r w:rsidRPr="00215815">
              <w:rPr>
                <w:sz w:val="36"/>
                <w:szCs w:val="36"/>
                <w:lang w:val="pt-BR"/>
              </w:rPr>
              <w:t>RIGOBERTO CAIONDA</w:t>
            </w:r>
          </w:p>
          <w:p w14:paraId="5CEE7A04" w14:textId="2BB6AB68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Desenvolvedor </w:t>
            </w:r>
            <w:proofErr w:type="spellStart"/>
            <w:r>
              <w:rPr>
                <w:sz w:val="24"/>
                <w:lang w:val="pt-BR"/>
              </w:rPr>
              <w:t>Frontend</w:t>
            </w:r>
            <w:proofErr w:type="spellEnd"/>
            <w:r>
              <w:rPr>
                <w:sz w:val="24"/>
                <w:lang w:val="pt-BR"/>
              </w:rPr>
              <w:t xml:space="preserve"> Júnior </w:t>
            </w:r>
          </w:p>
          <w:p w14:paraId="43CBE4E9" w14:textId="56D22BDC" w:rsidR="007F7DB5" w:rsidRPr="00E82802" w:rsidRDefault="00215815" w:rsidP="007F7DB5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Pode ver meu portfó</w:t>
            </w:r>
            <w:r w:rsidR="007F7DB5" w:rsidRPr="00E82802">
              <w:rPr>
                <w:sz w:val="24"/>
                <w:lang w:val="pt-BR"/>
              </w:rPr>
              <w:t xml:space="preserve">lio </w:t>
            </w:r>
            <w:r>
              <w:rPr>
                <w:sz w:val="24"/>
                <w:lang w:val="pt-BR"/>
              </w:rPr>
              <w:t>em</w:t>
            </w:r>
          </w:p>
          <w:p w14:paraId="7D009E4E" w14:textId="6724C642" w:rsidR="007F7DB5" w:rsidRPr="005A52EC" w:rsidRDefault="007F7DB5" w:rsidP="007F7DB5">
            <w:pPr>
              <w:jc w:val="center"/>
              <w:rPr>
                <w:sz w:val="24"/>
                <w:u w:val="single"/>
                <w:lang w:val="pt-BR"/>
              </w:rPr>
            </w:pPr>
            <w:r w:rsidRPr="00E82802">
              <w:rPr>
                <w:sz w:val="24"/>
                <w:lang w:val="pt-BR"/>
              </w:rPr>
              <w:t xml:space="preserve"> </w:t>
            </w:r>
            <w:hyperlink r:id="rId11" w:history="1">
              <w:r w:rsidR="00215815" w:rsidRPr="005A52EC">
                <w:rPr>
                  <w:rStyle w:val="Hyperlink"/>
                  <w:rFonts w:cs="Times New Roman"/>
                  <w:sz w:val="24"/>
                  <w:lang w:val="pt-PT"/>
                </w:rPr>
                <w:t>https://rigobertocaionda-git-master-rigobertocaionda.vercel.app</w:t>
              </w:r>
            </w:hyperlink>
          </w:p>
          <w:p w14:paraId="6BE7E3A2" w14:textId="5B0E52FA" w:rsidR="007F7DB5" w:rsidRPr="00847269" w:rsidRDefault="00215815" w:rsidP="00215815">
            <w:pPr>
              <w:jc w:val="center"/>
              <w:rPr>
                <w:sz w:val="24"/>
                <w:lang w:val="pt-BR"/>
              </w:rPr>
            </w:pPr>
            <w:r w:rsidRPr="00847269">
              <w:rPr>
                <w:sz w:val="24"/>
                <w:lang w:val="pt-BR"/>
              </w:rPr>
              <w:t>Localização</w:t>
            </w:r>
            <w:r w:rsidR="007F7DB5" w:rsidRPr="00847269">
              <w:rPr>
                <w:sz w:val="24"/>
                <w:lang w:val="pt-BR"/>
              </w:rPr>
              <w:t xml:space="preserve">: </w:t>
            </w:r>
            <w:proofErr w:type="gramStart"/>
            <w:r w:rsidRPr="00847269">
              <w:rPr>
                <w:sz w:val="24"/>
                <w:lang w:val="pt-BR"/>
              </w:rPr>
              <w:t xml:space="preserve">Luanda </w:t>
            </w:r>
            <w:r w:rsidR="007F7DB5" w:rsidRPr="00847269">
              <w:rPr>
                <w:sz w:val="24"/>
                <w:lang w:val="pt-BR"/>
              </w:rPr>
              <w:t xml:space="preserve"> –</w:t>
            </w:r>
            <w:proofErr w:type="gramEnd"/>
            <w:r w:rsidR="007F7DB5" w:rsidRPr="00847269">
              <w:rPr>
                <w:sz w:val="24"/>
                <w:lang w:val="pt-BR"/>
              </w:rPr>
              <w:t xml:space="preserve"> </w:t>
            </w:r>
            <w:r w:rsidRPr="00847269">
              <w:rPr>
                <w:sz w:val="24"/>
                <w:lang w:val="pt-BR"/>
              </w:rPr>
              <w:t>Angola</w:t>
            </w:r>
          </w:p>
          <w:p w14:paraId="0FF83662" w14:textId="77777777" w:rsidR="00765F83" w:rsidRPr="00847269" w:rsidRDefault="00765F83" w:rsidP="00A75FCE">
            <w:pPr>
              <w:pStyle w:val="ProfileText"/>
              <w:rPr>
                <w:lang w:val="pt-BR"/>
              </w:rPr>
            </w:pPr>
          </w:p>
          <w:p w14:paraId="507DCE6D" w14:textId="070F9E47" w:rsidR="005047AD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  <w:r w:rsidRPr="00847269">
              <w:rPr>
                <w:b/>
                <w:bCs/>
                <w:lang w:val="pt-BR"/>
              </w:rPr>
              <w:t>Habilidades</w:t>
            </w:r>
            <w:r w:rsidR="00106B95" w:rsidRPr="00847269">
              <w:rPr>
                <w:b/>
                <w:bCs/>
                <w:lang w:val="pt-BR"/>
              </w:rPr>
              <w:t>:</w:t>
            </w:r>
          </w:p>
          <w:p w14:paraId="696ED038" w14:textId="77777777" w:rsidR="00215815" w:rsidRPr="00847269" w:rsidRDefault="00215815" w:rsidP="00215815">
            <w:pPr>
              <w:pStyle w:val="ProfileText"/>
              <w:jc w:val="center"/>
              <w:rPr>
                <w:b/>
                <w:bCs/>
                <w:lang w:val="pt-BR"/>
              </w:rPr>
            </w:pPr>
          </w:p>
          <w:p w14:paraId="1465F553" w14:textId="18AE9B1D" w:rsidR="00932231" w:rsidRPr="00847269" w:rsidRDefault="00932231" w:rsidP="00932231">
            <w:pPr>
              <w:pStyle w:val="ProfileText"/>
            </w:pPr>
            <w:r w:rsidRPr="00847269">
              <w:rPr>
                <w:b/>
                <w:bCs/>
              </w:rPr>
              <w:t>Frontend</w:t>
            </w:r>
            <w:r w:rsidRPr="00847269">
              <w:t xml:space="preserve">: </w:t>
            </w:r>
            <w:r w:rsidR="00847269" w:rsidRPr="00847269">
              <w:t xml:space="preserve">HTML 5, CSS 3, </w:t>
            </w:r>
            <w:proofErr w:type="spellStart"/>
            <w:r w:rsidR="00847269" w:rsidRPr="00847269">
              <w:t>Javascript</w:t>
            </w:r>
            <w:proofErr w:type="spellEnd"/>
            <w:r w:rsidR="00847269" w:rsidRPr="00847269">
              <w:t xml:space="preserve"> ES6, </w:t>
            </w:r>
            <w:proofErr w:type="spellStart"/>
            <w:r w:rsidR="00847269" w:rsidRPr="00847269">
              <w:t>ReactJs</w:t>
            </w:r>
            <w:proofErr w:type="spellEnd"/>
            <w:r w:rsidR="0038663F" w:rsidRPr="00847269">
              <w:t>.</w:t>
            </w:r>
          </w:p>
          <w:p w14:paraId="12DE6536" w14:textId="7D81772E" w:rsidR="005047AD" w:rsidRDefault="005047AD" w:rsidP="00932231">
            <w:pPr>
              <w:pStyle w:val="ProfileText"/>
            </w:pPr>
          </w:p>
          <w:p w14:paraId="189AAEC4" w14:textId="18E991D8" w:rsidR="00765F83" w:rsidRPr="005A52EC" w:rsidRDefault="00847269" w:rsidP="00EE2BB4">
            <w:pPr>
              <w:pStyle w:val="ProfileText"/>
            </w:pPr>
            <w:proofErr w:type="spellStart"/>
            <w:r w:rsidRPr="005A52EC">
              <w:rPr>
                <w:b/>
                <w:bCs/>
              </w:rPr>
              <w:t>G</w:t>
            </w:r>
            <w:r w:rsidR="00932231" w:rsidRPr="005A52EC">
              <w:rPr>
                <w:b/>
                <w:bCs/>
              </w:rPr>
              <w:t>eral</w:t>
            </w:r>
            <w:proofErr w:type="spellEnd"/>
            <w:r w:rsidR="00932231" w:rsidRPr="005A52EC">
              <w:t xml:space="preserve">: </w:t>
            </w:r>
            <w:proofErr w:type="spellStart"/>
            <w:r w:rsidR="000443DD" w:rsidRPr="005A52EC">
              <w:t>Git</w:t>
            </w:r>
            <w:proofErr w:type="spellEnd"/>
            <w:r w:rsidR="000443DD" w:rsidRPr="005A52EC">
              <w:t xml:space="preserve">, </w:t>
            </w:r>
            <w:proofErr w:type="spellStart"/>
            <w:r w:rsidR="005A52EC" w:rsidRPr="005A52EC">
              <w:t>Github</w:t>
            </w:r>
            <w:proofErr w:type="spellEnd"/>
            <w:r w:rsidRPr="005A52EC">
              <w:t>, Microsoft Office</w:t>
            </w:r>
            <w:r w:rsidR="000443DD" w:rsidRPr="005A52EC">
              <w:t>.</w:t>
            </w:r>
          </w:p>
          <w:p w14:paraId="61A04B7D" w14:textId="77777777" w:rsidR="00EE2BB4" w:rsidRPr="005A52EC" w:rsidRDefault="00EE2BB4" w:rsidP="00EE2BB4">
            <w:pPr>
              <w:pStyle w:val="ProfileText"/>
            </w:pPr>
          </w:p>
          <w:p w14:paraId="32A44077" w14:textId="6988D3A3" w:rsidR="006D409C" w:rsidRPr="00847269" w:rsidRDefault="0003218A" w:rsidP="005D47DE">
            <w:pPr>
              <w:pStyle w:val="Ttulo2"/>
              <w:rPr>
                <w:b w:val="0"/>
                <w:lang w:val="pt-BR"/>
              </w:rPr>
            </w:pPr>
            <w:r w:rsidRPr="00847269">
              <w:rPr>
                <w:b w:val="0"/>
                <w:lang w:val="pt-BR"/>
              </w:rPr>
              <w:t>Contact</w:t>
            </w:r>
            <w:r w:rsidR="00847269" w:rsidRPr="00847269">
              <w:rPr>
                <w:b w:val="0"/>
                <w:lang w:val="pt-BR"/>
              </w:rPr>
              <w:t>OS</w:t>
            </w:r>
          </w:p>
          <w:p w14:paraId="6249F4EA" w14:textId="3E4405BC" w:rsidR="006D409C" w:rsidRPr="008542A6" w:rsidRDefault="00847269" w:rsidP="00A75FCE">
            <w:pPr>
              <w:pStyle w:val="ContactDetails"/>
            </w:pPr>
            <w:r>
              <w:t>TELEFONE</w:t>
            </w:r>
          </w:p>
          <w:p w14:paraId="4A458D20" w14:textId="01B60612" w:rsidR="006D409C" w:rsidRDefault="00847269" w:rsidP="00A75FCE">
            <w:pPr>
              <w:pStyle w:val="ContactDetails"/>
            </w:pPr>
            <w:r>
              <w:t>+244 945041707</w:t>
            </w:r>
          </w:p>
          <w:p w14:paraId="3F13881A" w14:textId="71BF519B" w:rsidR="00847269" w:rsidRDefault="00847269" w:rsidP="00A75FCE">
            <w:pPr>
              <w:pStyle w:val="ContactDetails"/>
            </w:pPr>
            <w:r>
              <w:t>EMAIL</w:t>
            </w:r>
          </w:p>
          <w:p w14:paraId="64FAACA1" w14:textId="782CAB59" w:rsidR="004036F6" w:rsidRPr="00847269" w:rsidRDefault="00847269" w:rsidP="004036F6">
            <w:pPr>
              <w:rPr>
                <w:rStyle w:val="Hyperlink"/>
                <w:lang w:val="pt-PT"/>
              </w:rPr>
            </w:pPr>
            <w:r w:rsidRPr="00847269">
              <w:t>rigobertocaionda98</w:t>
            </w:r>
            <w:r>
              <w:rPr>
                <w:lang w:val="en-029"/>
              </w:rPr>
              <w:t>@</w:t>
            </w:r>
            <w:r>
              <w:rPr>
                <w:lang w:val="pt-PT"/>
              </w:rPr>
              <w:t>gmail.com</w:t>
            </w:r>
          </w:p>
          <w:p w14:paraId="6943CF7A" w14:textId="77777777" w:rsidR="006D409C" w:rsidRPr="008542A6" w:rsidRDefault="006D409C" w:rsidP="00A75FCE">
            <w:pPr>
              <w:pStyle w:val="ContactDetails"/>
            </w:pPr>
          </w:p>
          <w:p w14:paraId="697B66C4" w14:textId="77777777" w:rsidR="006D409C" w:rsidRPr="008542A6" w:rsidRDefault="002F3B80" w:rsidP="00A75FCE">
            <w:pPr>
              <w:pStyle w:val="ContactDetails"/>
            </w:pPr>
            <w:r w:rsidRPr="008542A6">
              <w:t>LINKEDIN:</w:t>
            </w:r>
          </w:p>
          <w:p w14:paraId="01F7A744" w14:textId="14BDF05D" w:rsidR="005D258E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linkedin.com/in/rigoberto-caionda-2578ab202 </w:t>
            </w:r>
          </w:p>
          <w:p w14:paraId="5195396C" w14:textId="11DBA6D1" w:rsidR="005D258E" w:rsidRPr="00DA78B8" w:rsidRDefault="004036F6" w:rsidP="005D47DE">
            <w:pPr>
              <w:rPr>
                <w:rStyle w:val="Hyperlink"/>
                <w:color w:val="auto"/>
                <w:u w:val="none"/>
              </w:rPr>
            </w:pPr>
            <w:r w:rsidRPr="00DA78B8">
              <w:rPr>
                <w:rStyle w:val="Hyperlink"/>
                <w:color w:val="auto"/>
                <w:u w:val="none"/>
              </w:rPr>
              <w:t>GITHUB:</w:t>
            </w:r>
          </w:p>
          <w:p w14:paraId="51212952" w14:textId="0EA2CC94" w:rsidR="00EE2BB4" w:rsidRPr="00847269" w:rsidRDefault="00847269" w:rsidP="005D47DE">
            <w:pPr>
              <w:rPr>
                <w:rStyle w:val="Hyperlink"/>
                <w:szCs w:val="22"/>
                <w:lang w:val="pt-BR"/>
              </w:rPr>
            </w:pPr>
            <w:r w:rsidRPr="00847269">
              <w:rPr>
                <w:rFonts w:cs="Times New Roman"/>
                <w:szCs w:val="22"/>
                <w:lang w:val="pt-BR"/>
              </w:rPr>
              <w:t xml:space="preserve">https://github.com/RigobertoCaionda </w:t>
            </w:r>
          </w:p>
          <w:p w14:paraId="61FFCB7C" w14:textId="6EB717AB" w:rsidR="00EE2BB4" w:rsidRPr="00847269" w:rsidRDefault="00847269" w:rsidP="00EE2BB4">
            <w:pPr>
              <w:rPr>
                <w:rStyle w:val="Hyperlink"/>
                <w:color w:val="auto"/>
                <w:u w:val="none"/>
                <w:lang w:val="pt-BR"/>
              </w:rPr>
            </w:pPr>
            <w:r w:rsidRPr="00847269">
              <w:rPr>
                <w:rStyle w:val="Hyperlink"/>
                <w:color w:val="auto"/>
                <w:u w:val="none"/>
                <w:lang w:val="pt-BR"/>
              </w:rPr>
              <w:t>Portfó</w:t>
            </w:r>
            <w:r w:rsidR="00EE2BB4" w:rsidRPr="00847269">
              <w:rPr>
                <w:rStyle w:val="Hyperlink"/>
                <w:color w:val="auto"/>
                <w:u w:val="none"/>
                <w:lang w:val="pt-BR"/>
              </w:rPr>
              <w:t>lio:</w:t>
            </w:r>
          </w:p>
          <w:p w14:paraId="3FEF8EC0" w14:textId="77777777" w:rsidR="00847269" w:rsidRPr="00847269" w:rsidRDefault="00847269" w:rsidP="00847269">
            <w:pPr>
              <w:pStyle w:val="Default"/>
              <w:rPr>
                <w:rFonts w:asciiTheme="minorHAnsi" w:hAnsiTheme="minorHAnsi" w:cs="Times New Roman"/>
                <w:sz w:val="22"/>
                <w:szCs w:val="22"/>
                <w:lang w:val="pt-PT"/>
              </w:rPr>
            </w:pPr>
            <w:hyperlink r:id="rId12" w:history="1">
              <w:r w:rsidRPr="00847269">
                <w:rPr>
                  <w:rStyle w:val="Hyperlink"/>
                  <w:rFonts w:asciiTheme="minorHAnsi" w:hAnsiTheme="minorHAnsi" w:cs="Times New Roman"/>
                  <w:sz w:val="22"/>
                  <w:szCs w:val="22"/>
                  <w:lang w:val="pt-PT"/>
                </w:rPr>
                <w:t>https://rigobertocaionda-git-master-rigobertocaionda.vercel.app</w:t>
              </w:r>
            </w:hyperlink>
          </w:p>
          <w:p w14:paraId="36D5C1AF" w14:textId="77777777" w:rsidR="002C4791" w:rsidRPr="00847269" w:rsidRDefault="002C4791" w:rsidP="007F7DB5">
            <w:pPr>
              <w:rPr>
                <w:rStyle w:val="Hyperlink"/>
                <w:lang w:val="pt-PT"/>
              </w:rPr>
            </w:pPr>
          </w:p>
          <w:p w14:paraId="21A8C1BA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14CF187" w14:textId="77777777" w:rsidR="002C4791" w:rsidRPr="00847269" w:rsidRDefault="002C4791" w:rsidP="007F7DB5">
            <w:pPr>
              <w:rPr>
                <w:rStyle w:val="Hyperlink"/>
                <w:lang w:val="pt-BR"/>
              </w:rPr>
            </w:pPr>
          </w:p>
          <w:p w14:paraId="048E07E3" w14:textId="621CAE05" w:rsidR="002C4791" w:rsidRPr="00847269" w:rsidRDefault="002C4791" w:rsidP="007F7DB5">
            <w:pPr>
              <w:rPr>
                <w:b/>
                <w:bCs/>
                <w:color w:val="31521B" w:themeColor="accent2" w:themeShade="80"/>
                <w:u w:val="single"/>
                <w:lang w:val="pt-BR"/>
              </w:rPr>
            </w:pPr>
          </w:p>
        </w:tc>
        <w:tc>
          <w:tcPr>
            <w:tcW w:w="529" w:type="dxa"/>
            <w:shd w:val="clear" w:color="auto" w:fill="31521B" w:themeFill="accent2" w:themeFillShade="80"/>
          </w:tcPr>
          <w:p w14:paraId="57D152F9" w14:textId="77777777" w:rsidR="006D409C" w:rsidRPr="00847269" w:rsidRDefault="006D409C" w:rsidP="00776643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593" w:type="dxa"/>
            <w:shd w:val="clear" w:color="auto" w:fill="31521B" w:themeFill="accent2" w:themeFillShade="80"/>
            <w:vAlign w:val="center"/>
          </w:tcPr>
          <w:p w14:paraId="14690D8D" w14:textId="4EE86DEE" w:rsidR="006D409C" w:rsidRDefault="005A52EC" w:rsidP="00776643">
            <w:pPr>
              <w:pStyle w:val="Ttulo1"/>
              <w:rPr>
                <w:b/>
              </w:rPr>
            </w:pPr>
            <w:r>
              <w:t>Experiências</w:t>
            </w:r>
          </w:p>
        </w:tc>
      </w:tr>
      <w:tr w:rsidR="006D409C" w:rsidRPr="005A52EC" w14:paraId="5A8C339D" w14:textId="77777777" w:rsidTr="002A089D">
        <w:trPr>
          <w:trHeight w:val="5688"/>
        </w:trPr>
        <w:tc>
          <w:tcPr>
            <w:tcW w:w="4421" w:type="dxa"/>
            <w:vMerge/>
            <w:vAlign w:val="bottom"/>
          </w:tcPr>
          <w:p w14:paraId="43FDDDB3" w14:textId="77777777"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29" w:type="dxa"/>
            <w:tcMar>
              <w:left w:w="0" w:type="dxa"/>
              <w:right w:w="0" w:type="dxa"/>
            </w:tcMar>
          </w:tcPr>
          <w:p w14:paraId="7D2EF56A" w14:textId="77777777"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2864D8A" wp14:editId="055976C9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0EF5E3" w14:textId="77777777"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864D8A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6D0EF5E3" w14:textId="77777777"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593" w:type="dxa"/>
          </w:tcPr>
          <w:p w14:paraId="0398C85B" w14:textId="0373B9C5" w:rsidR="00783F9B" w:rsidRDefault="00783F9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9AA5A6A" w14:textId="77777777" w:rsidR="00B25C3B" w:rsidRDefault="00B25C3B" w:rsidP="00783F9B">
            <w:pPr>
              <w:spacing w:line="264" w:lineRule="auto"/>
              <w:ind w:right="0"/>
              <w:contextualSpacing/>
              <w:jc w:val="both"/>
              <w:rPr>
                <w:b/>
              </w:rPr>
            </w:pPr>
          </w:p>
          <w:p w14:paraId="05D69F0F" w14:textId="5689EC0F" w:rsidR="00CD0558" w:rsidRPr="005A52EC" w:rsidRDefault="005A52EC" w:rsidP="00710A82">
            <w:pPr>
              <w:spacing w:after="6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5A52EC">
              <w:rPr>
                <w:b/>
                <w:lang w:val="pt-BR"/>
              </w:rPr>
              <w:t>Projetos Pessoais</w:t>
            </w:r>
            <w:r w:rsidR="00710A82" w:rsidRPr="005A52EC">
              <w:rPr>
                <w:b/>
                <w:lang w:val="pt-BR"/>
              </w:rPr>
              <w:t xml:space="preserve"> </w:t>
            </w:r>
          </w:p>
          <w:p w14:paraId="2F332D47" w14:textId="0FFF158E" w:rsidR="00B602B1" w:rsidRPr="005A52EC" w:rsidRDefault="005A52EC" w:rsidP="00783F9B">
            <w:pPr>
              <w:spacing w:line="264" w:lineRule="auto"/>
              <w:ind w:right="0"/>
              <w:contextualSpacing/>
              <w:jc w:val="both"/>
              <w:rPr>
                <w:bCs/>
                <w:szCs w:val="22"/>
                <w:lang w:val="pt-BR"/>
              </w:rPr>
            </w:pPr>
            <w:r w:rsidRPr="005A52EC">
              <w:rPr>
                <w:bCs/>
                <w:szCs w:val="22"/>
                <w:lang w:val="pt-BR"/>
              </w:rPr>
              <w:t>Durante os últimos meses eu venho trabalhado bastante em meus projetos pessoais, estes projetos t</w:t>
            </w:r>
            <w:r>
              <w:rPr>
                <w:bCs/>
                <w:szCs w:val="22"/>
                <w:lang w:val="pt-BR"/>
              </w:rPr>
              <w:t>êm me dado bastante experiência e uma base sólida para quase tudo que eu sei hoje.</w:t>
            </w:r>
          </w:p>
          <w:p w14:paraId="1FDBEC82" w14:textId="77777777" w:rsidR="00FA7B23" w:rsidRPr="005A52EC" w:rsidRDefault="00FA7B23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3E2EC34C" w14:textId="7D9CEFAB" w:rsidR="00CD0558" w:rsidRPr="00285F92" w:rsidRDefault="00B4067E" w:rsidP="00710A82">
            <w:pPr>
              <w:spacing w:line="264" w:lineRule="auto"/>
              <w:ind w:right="0"/>
              <w:contextualSpacing/>
              <w:jc w:val="both"/>
              <w:rPr>
                <w:bCs/>
              </w:rPr>
            </w:pPr>
            <w:r>
              <w:rPr>
                <w:b/>
                <w:bCs/>
              </w:rPr>
              <w:t xml:space="preserve">Clone do site </w:t>
            </w:r>
            <w:proofErr w:type="spellStart"/>
            <w:r>
              <w:rPr>
                <w:b/>
                <w:bCs/>
              </w:rPr>
              <w:t>tubidy</w:t>
            </w:r>
            <w:proofErr w:type="spellEnd"/>
            <w:r w:rsidR="00710A82">
              <w:rPr>
                <w:b/>
                <w:bCs/>
              </w:rPr>
              <w:t xml:space="preserve"> </w:t>
            </w:r>
          </w:p>
          <w:p w14:paraId="0C784C84" w14:textId="6340A269" w:rsidR="00595143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 w:rsidRPr="00B4067E">
              <w:rPr>
                <w:szCs w:val="22"/>
                <w:lang w:val="pt-BR"/>
              </w:rPr>
              <w:t>Tubidy</w:t>
            </w:r>
            <w:proofErr w:type="spellEnd"/>
            <w:r w:rsidRPr="00B4067E">
              <w:rPr>
                <w:szCs w:val="22"/>
                <w:lang w:val="pt-BR"/>
              </w:rPr>
              <w:t xml:space="preserve"> é </w:t>
            </w:r>
            <w:r>
              <w:rPr>
                <w:szCs w:val="22"/>
                <w:lang w:val="pt-BR"/>
              </w:rPr>
              <w:t xml:space="preserve">um site para download de vídeos e áudios. Decidi fazer um clone do </w:t>
            </w:r>
            <w:proofErr w:type="spellStart"/>
            <w:r>
              <w:rPr>
                <w:szCs w:val="22"/>
                <w:lang w:val="pt-BR"/>
              </w:rPr>
              <w:t>tubidy</w:t>
            </w:r>
            <w:proofErr w:type="spellEnd"/>
            <w:r>
              <w:rPr>
                <w:szCs w:val="22"/>
                <w:lang w:val="pt-BR"/>
              </w:rPr>
              <w:t xml:space="preserve"> em que nele eu consegui </w:t>
            </w:r>
            <w:proofErr w:type="spellStart"/>
            <w:r>
              <w:rPr>
                <w:szCs w:val="22"/>
                <w:lang w:val="pt-BR"/>
              </w:rPr>
              <w:t>implementarmuitas</w:t>
            </w:r>
            <w:proofErr w:type="spellEnd"/>
            <w:r>
              <w:rPr>
                <w:szCs w:val="22"/>
                <w:lang w:val="pt-BR"/>
              </w:rPr>
              <w:t xml:space="preserve"> coisas que eu aprendi em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, tais como </w:t>
            </w:r>
            <w:proofErr w:type="spellStart"/>
            <w:r>
              <w:rPr>
                <w:szCs w:val="22"/>
                <w:lang w:val="pt-BR"/>
              </w:rPr>
              <w:t>hooks</w:t>
            </w:r>
            <w:proofErr w:type="spellEnd"/>
            <w:r>
              <w:rPr>
                <w:szCs w:val="22"/>
                <w:lang w:val="pt-BR"/>
              </w:rPr>
              <w:t xml:space="preserve"> (</w:t>
            </w:r>
            <w:proofErr w:type="spellStart"/>
            <w:r>
              <w:rPr>
                <w:szCs w:val="22"/>
                <w:lang w:val="pt-BR"/>
              </w:rPr>
              <w:t>useState</w:t>
            </w:r>
            <w:proofErr w:type="spellEnd"/>
            <w:r>
              <w:rPr>
                <w:szCs w:val="22"/>
                <w:lang w:val="pt-BR"/>
              </w:rPr>
              <w:t xml:space="preserve">, </w:t>
            </w:r>
            <w:proofErr w:type="spellStart"/>
            <w:r>
              <w:rPr>
                <w:szCs w:val="22"/>
                <w:lang w:val="pt-BR"/>
              </w:rPr>
              <w:t>useEffect</w:t>
            </w:r>
            <w:proofErr w:type="spellEnd"/>
            <w:r>
              <w:rPr>
                <w:szCs w:val="22"/>
                <w:lang w:val="pt-BR"/>
              </w:rPr>
              <w:t xml:space="preserve">), criação de componentes, </w:t>
            </w:r>
            <w:proofErr w:type="spellStart"/>
            <w:r>
              <w:rPr>
                <w:szCs w:val="22"/>
                <w:lang w:val="pt-BR"/>
              </w:rPr>
              <w:t>props</w:t>
            </w:r>
            <w:proofErr w:type="spellEnd"/>
            <w:r>
              <w:rPr>
                <w:szCs w:val="22"/>
                <w:lang w:val="pt-BR"/>
              </w:rPr>
              <w:t xml:space="preserve">, JSX, </w:t>
            </w:r>
            <w:proofErr w:type="spellStart"/>
            <w:r w:rsidR="0045308C">
              <w:rPr>
                <w:szCs w:val="22"/>
                <w:lang w:val="pt-BR"/>
              </w:rPr>
              <w:t>Async</w:t>
            </w:r>
            <w:proofErr w:type="spellEnd"/>
            <w:r w:rsidR="0045308C">
              <w:rPr>
                <w:szCs w:val="22"/>
                <w:lang w:val="pt-BR"/>
              </w:rPr>
              <w:t xml:space="preserve"> </w:t>
            </w:r>
            <w:proofErr w:type="spellStart"/>
            <w:r w:rsidR="0045308C">
              <w:rPr>
                <w:szCs w:val="22"/>
                <w:lang w:val="pt-BR"/>
              </w:rPr>
              <w:t>await</w:t>
            </w:r>
            <w:proofErr w:type="spellEnd"/>
            <w:r w:rsidR="0045308C">
              <w:rPr>
                <w:szCs w:val="22"/>
                <w:lang w:val="pt-BR"/>
              </w:rPr>
              <w:t xml:space="preserve">, </w:t>
            </w:r>
            <w:r>
              <w:rPr>
                <w:szCs w:val="22"/>
                <w:lang w:val="pt-BR"/>
              </w:rPr>
              <w:t xml:space="preserve">consumo de </w:t>
            </w:r>
            <w:proofErr w:type="spellStart"/>
            <w:r>
              <w:rPr>
                <w:szCs w:val="22"/>
                <w:lang w:val="pt-BR"/>
              </w:rPr>
              <w:t>APIs</w:t>
            </w:r>
            <w:proofErr w:type="spellEnd"/>
            <w:r>
              <w:rPr>
                <w:szCs w:val="22"/>
                <w:lang w:val="pt-BR"/>
              </w:rPr>
              <w:t xml:space="preserve"> no </w:t>
            </w:r>
            <w:proofErr w:type="spellStart"/>
            <w:r>
              <w:rPr>
                <w:szCs w:val="22"/>
                <w:lang w:val="pt-BR"/>
              </w:rPr>
              <w:t>ReactJS</w:t>
            </w:r>
            <w:proofErr w:type="spellEnd"/>
            <w:r>
              <w:rPr>
                <w:szCs w:val="22"/>
                <w:lang w:val="pt-BR"/>
              </w:rPr>
              <w:t xml:space="preserve"> para a listagem dos dados e para o cadastro do usuário, etc.</w:t>
            </w:r>
          </w:p>
          <w:p w14:paraId="5B09E6E3" w14:textId="3FCFDE38" w:rsidR="00B4067E" w:rsidRPr="00B4067E" w:rsidRDefault="00B4067E" w:rsidP="00783F9B">
            <w:pPr>
              <w:spacing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Este projeto pode ser achado no meu portfólio ou no meu </w:t>
            </w:r>
            <w:proofErr w:type="spellStart"/>
            <w:r>
              <w:rPr>
                <w:szCs w:val="22"/>
                <w:lang w:val="pt-BR"/>
              </w:rPr>
              <w:t>github</w:t>
            </w:r>
            <w:proofErr w:type="spellEnd"/>
            <w:r>
              <w:rPr>
                <w:szCs w:val="22"/>
                <w:lang w:val="pt-BR"/>
              </w:rPr>
              <w:t>.</w:t>
            </w:r>
          </w:p>
          <w:p w14:paraId="28AAC153" w14:textId="77777777" w:rsidR="000F3C64" w:rsidRPr="00B4067E" w:rsidRDefault="000F3C64" w:rsidP="00783F9B">
            <w:pPr>
              <w:spacing w:line="264" w:lineRule="auto"/>
              <w:ind w:right="0"/>
              <w:contextualSpacing/>
              <w:jc w:val="both"/>
              <w:rPr>
                <w:b/>
                <w:lang w:val="pt-BR"/>
              </w:rPr>
            </w:pPr>
          </w:p>
          <w:p w14:paraId="5FD262F1" w14:textId="2E0A0D8D" w:rsidR="00B56908" w:rsidRPr="00B4067E" w:rsidRDefault="00B4067E" w:rsidP="00DD12AF">
            <w:pPr>
              <w:spacing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proofErr w:type="gramStart"/>
            <w:r w:rsidRPr="00B4067E">
              <w:rPr>
                <w:b/>
                <w:lang w:val="pt-BR"/>
              </w:rPr>
              <w:t xml:space="preserve">Burrinho </w:t>
            </w:r>
            <w:r w:rsidR="002C33F1">
              <w:rPr>
                <w:b/>
                <w:lang w:val="pt-BR"/>
              </w:rPr>
              <w:t xml:space="preserve"> </w:t>
            </w:r>
            <w:r w:rsidRPr="00B4067E">
              <w:rPr>
                <w:b/>
                <w:lang w:val="pt-BR"/>
              </w:rPr>
              <w:t>Game</w:t>
            </w:r>
            <w:proofErr w:type="gramEnd"/>
          </w:p>
          <w:p w14:paraId="2F11E754" w14:textId="77777777" w:rsidR="0045308C" w:rsidRDefault="00B4067E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 w:rsidRPr="00B4067E">
              <w:rPr>
                <w:bCs/>
                <w:lang w:val="pt-BR"/>
              </w:rPr>
              <w:t xml:space="preserve">Este é um jogo criado por mim, </w:t>
            </w:r>
            <w:r>
              <w:rPr>
                <w:bCs/>
                <w:lang w:val="pt-BR"/>
              </w:rPr>
              <w:t xml:space="preserve">é um jogo bem popular em Angola e geralmente o pessoal joga no papel de caderno e com uma lapiseira para anotar, eu decidi </w:t>
            </w:r>
            <w:r w:rsidR="0045308C">
              <w:rPr>
                <w:bCs/>
                <w:lang w:val="pt-BR"/>
              </w:rPr>
              <w:t>criar a versão</w:t>
            </w:r>
            <w:r>
              <w:rPr>
                <w:bCs/>
                <w:lang w:val="pt-BR"/>
              </w:rPr>
              <w:t xml:space="preserve"> digital</w:t>
            </w:r>
            <w:r w:rsidR="0045308C">
              <w:rPr>
                <w:bCs/>
                <w:lang w:val="pt-BR"/>
              </w:rPr>
              <w:t xml:space="preserve"> deste jogo.</w:t>
            </w:r>
          </w:p>
          <w:p w14:paraId="7A31A8AE" w14:textId="77777777" w:rsidR="0045308C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Neste jogo você pode jogar contra um amigo ou contra o computador mesmo. Este jogo foi criado com HTML, CSS e </w:t>
            </w:r>
            <w:proofErr w:type="spellStart"/>
            <w:r>
              <w:rPr>
                <w:bCs/>
                <w:lang w:val="pt-BR"/>
              </w:rPr>
              <w:t>Javascript</w:t>
            </w:r>
            <w:proofErr w:type="spellEnd"/>
            <w:r>
              <w:rPr>
                <w:bCs/>
                <w:lang w:val="pt-BR"/>
              </w:rPr>
              <w:t xml:space="preserve"> puro.</w:t>
            </w:r>
          </w:p>
          <w:p w14:paraId="5790DBA8" w14:textId="1C8C69C0" w:rsidR="00783F9B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Com este jogo eu pude praticar muita coisa boa como call-backs, </w:t>
            </w:r>
            <w:proofErr w:type="spellStart"/>
            <w:r>
              <w:rPr>
                <w:bCs/>
                <w:lang w:val="pt-BR"/>
              </w:rPr>
              <w:t>functions</w:t>
            </w:r>
            <w:proofErr w:type="spellEnd"/>
            <w:r>
              <w:rPr>
                <w:bCs/>
                <w:lang w:val="pt-BR"/>
              </w:rPr>
              <w:t xml:space="preserve">, temporização com </w:t>
            </w:r>
            <w:proofErr w:type="spellStart"/>
            <w:r>
              <w:rPr>
                <w:bCs/>
                <w:lang w:val="pt-BR"/>
              </w:rPr>
              <w:t>setTimeout</w:t>
            </w:r>
            <w:proofErr w:type="spellEnd"/>
            <w:r>
              <w:rPr>
                <w:bCs/>
                <w:lang w:val="pt-BR"/>
              </w:rPr>
              <w:t xml:space="preserve"> e </w:t>
            </w:r>
            <w:proofErr w:type="spellStart"/>
            <w:r>
              <w:rPr>
                <w:bCs/>
                <w:lang w:val="pt-BR"/>
              </w:rPr>
              <w:t>setInterval</w:t>
            </w:r>
            <w:proofErr w:type="spellEnd"/>
            <w:r>
              <w:rPr>
                <w:bCs/>
                <w:lang w:val="pt-BR"/>
              </w:rPr>
              <w:t>, lógica de programação, etc.</w:t>
            </w:r>
          </w:p>
          <w:p w14:paraId="51C1B561" w14:textId="73D23DD5" w:rsidR="0045308C" w:rsidRPr="00B4067E" w:rsidRDefault="0045308C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Este projeto pode ser achado no meu portfólio ou no meu </w:t>
            </w:r>
            <w:proofErr w:type="spellStart"/>
            <w:r>
              <w:rPr>
                <w:bCs/>
                <w:lang w:val="pt-BR"/>
              </w:rPr>
              <w:t>github</w:t>
            </w:r>
            <w:proofErr w:type="spellEnd"/>
            <w:r>
              <w:rPr>
                <w:bCs/>
                <w:lang w:val="pt-BR"/>
              </w:rPr>
              <w:t>.</w:t>
            </w:r>
          </w:p>
          <w:p w14:paraId="44A51F15" w14:textId="77777777" w:rsidR="002273EB" w:rsidRPr="00B4067E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bCs/>
                <w:lang w:val="pt-BR"/>
              </w:rPr>
            </w:pPr>
          </w:p>
          <w:p w14:paraId="12A2B4B4" w14:textId="6E3B5A20" w:rsidR="00A113D5" w:rsidRPr="0045308C" w:rsidRDefault="002C33F1" w:rsidP="00DD12AF">
            <w:pPr>
              <w:spacing w:line="264" w:lineRule="auto"/>
              <w:ind w:right="0"/>
              <w:contextualSpacing/>
              <w:jc w:val="both"/>
              <w:rPr>
                <w:lang w:val="pt-BR"/>
              </w:rPr>
            </w:pPr>
            <w:proofErr w:type="spellStart"/>
            <w:r>
              <w:rPr>
                <w:b/>
                <w:lang w:val="pt-BR"/>
              </w:rPr>
              <w:t>Vakinha</w:t>
            </w:r>
            <w:proofErr w:type="spellEnd"/>
            <w:r w:rsidR="00DD12AF" w:rsidRPr="0045308C">
              <w:rPr>
                <w:b/>
                <w:bCs/>
                <w:lang w:val="pt-BR"/>
              </w:rPr>
              <w:t xml:space="preserve"> </w:t>
            </w:r>
          </w:p>
          <w:p w14:paraId="24FEC42A" w14:textId="77777777" w:rsidR="002C33F1" w:rsidRDefault="002C33F1" w:rsidP="00783F9B">
            <w:pPr>
              <w:spacing w:after="120"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proofErr w:type="spellStart"/>
            <w:r w:rsidRPr="002C33F1">
              <w:rPr>
                <w:szCs w:val="22"/>
                <w:lang w:val="pt-BR"/>
              </w:rPr>
              <w:t>Vakinha</w:t>
            </w:r>
            <w:proofErr w:type="spellEnd"/>
            <w:r w:rsidRPr="002C33F1">
              <w:rPr>
                <w:szCs w:val="22"/>
                <w:lang w:val="pt-BR"/>
              </w:rPr>
              <w:t xml:space="preserve"> é um site brasileiro para doaç</w:t>
            </w:r>
            <w:r>
              <w:rPr>
                <w:szCs w:val="22"/>
                <w:lang w:val="pt-BR"/>
              </w:rPr>
              <w:t>ões, eu decidi fazer uma pequena homenagem a esse site criando o seu clone...</w:t>
            </w:r>
          </w:p>
          <w:p w14:paraId="0992AE67" w14:textId="77777777" w:rsidR="002C33F1" w:rsidRDefault="002C33F1" w:rsidP="00783F9B">
            <w:pPr>
              <w:spacing w:after="120"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Para criar este site eu utilizei HTML, CSS e </w:t>
            </w:r>
            <w:proofErr w:type="spellStart"/>
            <w:r>
              <w:rPr>
                <w:szCs w:val="22"/>
                <w:lang w:val="pt-BR"/>
              </w:rPr>
              <w:t>Javascript</w:t>
            </w:r>
            <w:proofErr w:type="spellEnd"/>
            <w:r>
              <w:rPr>
                <w:szCs w:val="22"/>
                <w:lang w:val="pt-BR"/>
              </w:rPr>
              <w:t xml:space="preserve"> puro.</w:t>
            </w:r>
          </w:p>
          <w:p w14:paraId="482A301A" w14:textId="77777777" w:rsidR="002C33F1" w:rsidRDefault="002C33F1" w:rsidP="00783F9B">
            <w:pPr>
              <w:spacing w:after="120" w:line="264" w:lineRule="auto"/>
              <w:ind w:right="0"/>
              <w:contextualSpacing/>
              <w:jc w:val="both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Com a criação deste site eu pude praticar muito o meu HTML, CSS e JS. Principalmente meu CSS, pratiquei coisas como position, propriedades de imagens, </w:t>
            </w:r>
            <w:proofErr w:type="spellStart"/>
            <w:r>
              <w:rPr>
                <w:szCs w:val="22"/>
                <w:lang w:val="pt-BR"/>
              </w:rPr>
              <w:t>flexbox</w:t>
            </w:r>
            <w:proofErr w:type="spellEnd"/>
            <w:r>
              <w:rPr>
                <w:szCs w:val="22"/>
                <w:lang w:val="pt-BR"/>
              </w:rPr>
              <w:t>, grid layout, etc.</w:t>
            </w:r>
          </w:p>
          <w:p w14:paraId="3EEEE027" w14:textId="4391E15F" w:rsidR="002A089D" w:rsidRPr="002C33F1" w:rsidRDefault="002C33F1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  <w:r>
              <w:rPr>
                <w:szCs w:val="22"/>
                <w:lang w:val="pt-BR"/>
              </w:rPr>
              <w:t xml:space="preserve">Este e outros projetos podem ser achados no meu portfólio ou </w:t>
            </w:r>
            <w:proofErr w:type="spellStart"/>
            <w:r>
              <w:rPr>
                <w:szCs w:val="22"/>
                <w:lang w:val="pt-BR"/>
              </w:rPr>
              <w:t>Github</w:t>
            </w:r>
            <w:proofErr w:type="spellEnd"/>
            <w:r>
              <w:rPr>
                <w:szCs w:val="22"/>
                <w:lang w:val="pt-BR"/>
              </w:rPr>
              <w:t>.</w:t>
            </w:r>
            <w:bookmarkStart w:id="0" w:name="_GoBack"/>
            <w:bookmarkEnd w:id="0"/>
            <w:r>
              <w:rPr>
                <w:szCs w:val="22"/>
                <w:lang w:val="pt-BR"/>
              </w:rPr>
              <w:t xml:space="preserve"> </w:t>
            </w:r>
          </w:p>
          <w:p w14:paraId="40FE6B28" w14:textId="5168DB33" w:rsidR="002273EB" w:rsidRPr="005A52EC" w:rsidRDefault="005A52EC" w:rsidP="00783F9B">
            <w:pPr>
              <w:spacing w:after="120" w:line="264" w:lineRule="auto"/>
              <w:ind w:right="0"/>
              <w:contextualSpacing/>
              <w:jc w:val="both"/>
              <w:rPr>
                <w:b/>
                <w:bCs/>
                <w:sz w:val="28"/>
                <w:szCs w:val="28"/>
                <w:lang w:val="pt-BR"/>
              </w:rPr>
            </w:pPr>
            <w:r w:rsidRPr="005A52EC">
              <w:rPr>
                <w:b/>
                <w:bCs/>
                <w:sz w:val="28"/>
                <w:szCs w:val="28"/>
                <w:lang w:val="pt-BR"/>
              </w:rPr>
              <w:t>Línguas faladas</w:t>
            </w:r>
            <w:r w:rsidR="002C4791" w:rsidRPr="005A52EC">
              <w:rPr>
                <w:b/>
                <w:bCs/>
                <w:sz w:val="28"/>
                <w:szCs w:val="28"/>
                <w:lang w:val="pt-BR"/>
              </w:rPr>
              <w:t>:</w:t>
            </w:r>
          </w:p>
          <w:p w14:paraId="2D8F06EB" w14:textId="3A133CBF" w:rsidR="002273EB" w:rsidRPr="005A52EC" w:rsidRDefault="005A52EC" w:rsidP="002273EB">
            <w:pPr>
              <w:pStyle w:val="ProfileText"/>
              <w:rPr>
                <w:lang w:val="pt-BR"/>
              </w:rPr>
            </w:pPr>
            <w:r w:rsidRPr="005A52EC">
              <w:rPr>
                <w:lang w:val="pt-BR"/>
              </w:rPr>
              <w:t>Inglês</w:t>
            </w:r>
            <w:r w:rsidR="002273EB" w:rsidRPr="005A52EC">
              <w:rPr>
                <w:lang w:val="pt-BR"/>
              </w:rPr>
              <w:t xml:space="preserve"> (Fluent</w:t>
            </w:r>
            <w:r w:rsidRPr="005A52EC">
              <w:rPr>
                <w:lang w:val="pt-BR"/>
              </w:rPr>
              <w:t>e), Português</w:t>
            </w:r>
            <w:r w:rsidR="002273EB" w:rsidRPr="005A52EC">
              <w:rPr>
                <w:lang w:val="pt-BR"/>
              </w:rPr>
              <w:t xml:space="preserve"> </w:t>
            </w:r>
            <w:r w:rsidRPr="005A52EC">
              <w:rPr>
                <w:lang w:val="pt-BR"/>
              </w:rPr>
              <w:t>(Nativo</w:t>
            </w:r>
            <w:r w:rsidR="002273EB" w:rsidRPr="005A52EC">
              <w:rPr>
                <w:lang w:val="pt-BR"/>
              </w:rPr>
              <w:t xml:space="preserve">), </w:t>
            </w:r>
            <w:r>
              <w:rPr>
                <w:lang w:val="pt-BR"/>
              </w:rPr>
              <w:t>Francês (Iniciante</w:t>
            </w:r>
            <w:r w:rsidR="002273EB" w:rsidRPr="005A52EC">
              <w:rPr>
                <w:lang w:val="pt-BR"/>
              </w:rPr>
              <w:t>).</w:t>
            </w:r>
          </w:p>
          <w:p w14:paraId="10063E2E" w14:textId="0DA64698" w:rsidR="002273EB" w:rsidRPr="005A52EC" w:rsidRDefault="002273EB" w:rsidP="00783F9B">
            <w:pPr>
              <w:spacing w:after="120" w:line="264" w:lineRule="auto"/>
              <w:ind w:right="0"/>
              <w:contextualSpacing/>
              <w:jc w:val="both"/>
              <w:rPr>
                <w:lang w:val="pt-BR"/>
              </w:rPr>
            </w:pPr>
          </w:p>
        </w:tc>
      </w:tr>
    </w:tbl>
    <w:p w14:paraId="46140215" w14:textId="5009093C" w:rsidR="00153B84" w:rsidRPr="005A52EC" w:rsidRDefault="00153B84" w:rsidP="002C4791">
      <w:pPr>
        <w:rPr>
          <w:lang w:val="pt-BR"/>
        </w:rPr>
      </w:pPr>
    </w:p>
    <w:sectPr w:rsidR="00153B84" w:rsidRPr="005A52EC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88007" w14:textId="77777777" w:rsidR="00522EDA" w:rsidRDefault="00522EDA" w:rsidP="00C51CF5">
      <w:r>
        <w:separator/>
      </w:r>
    </w:p>
  </w:endnote>
  <w:endnote w:type="continuationSeparator" w:id="0">
    <w:p w14:paraId="1393D8D9" w14:textId="77777777" w:rsidR="00522EDA" w:rsidRDefault="00522EDA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D3D2F" w14:textId="77777777" w:rsidR="00522EDA" w:rsidRDefault="00522EDA" w:rsidP="00C51CF5">
      <w:r>
        <w:separator/>
      </w:r>
    </w:p>
  </w:footnote>
  <w:footnote w:type="continuationSeparator" w:id="0">
    <w:p w14:paraId="461BA3D8" w14:textId="77777777" w:rsidR="00522EDA" w:rsidRDefault="00522EDA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645" w14:textId="77777777" w:rsidR="00C51CF5" w:rsidRDefault="00F56513">
    <w:pPr>
      <w:pStyle w:val="Cabealh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4EB753" wp14:editId="1FDBA7EC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A7A25CD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80"/>
    <w:rsid w:val="0000196E"/>
    <w:rsid w:val="00002586"/>
    <w:rsid w:val="00005D58"/>
    <w:rsid w:val="000072E1"/>
    <w:rsid w:val="000169B5"/>
    <w:rsid w:val="0003218A"/>
    <w:rsid w:val="000443DD"/>
    <w:rsid w:val="000521EF"/>
    <w:rsid w:val="000524E0"/>
    <w:rsid w:val="00074E49"/>
    <w:rsid w:val="0008285F"/>
    <w:rsid w:val="000A2976"/>
    <w:rsid w:val="000A34C2"/>
    <w:rsid w:val="000A545F"/>
    <w:rsid w:val="000B021D"/>
    <w:rsid w:val="000C7076"/>
    <w:rsid w:val="000F05DF"/>
    <w:rsid w:val="000F3BEA"/>
    <w:rsid w:val="000F3C64"/>
    <w:rsid w:val="0010314C"/>
    <w:rsid w:val="00103FF2"/>
    <w:rsid w:val="00106354"/>
    <w:rsid w:val="00106B95"/>
    <w:rsid w:val="00114444"/>
    <w:rsid w:val="001171F7"/>
    <w:rsid w:val="00131E7A"/>
    <w:rsid w:val="00142F23"/>
    <w:rsid w:val="00143DEC"/>
    <w:rsid w:val="00146471"/>
    <w:rsid w:val="00153B84"/>
    <w:rsid w:val="00166FF3"/>
    <w:rsid w:val="00172083"/>
    <w:rsid w:val="00185025"/>
    <w:rsid w:val="0018621D"/>
    <w:rsid w:val="0019432A"/>
    <w:rsid w:val="00196AAB"/>
    <w:rsid w:val="001A1474"/>
    <w:rsid w:val="001A3402"/>
    <w:rsid w:val="001A4D1A"/>
    <w:rsid w:val="001B0B3D"/>
    <w:rsid w:val="001B2716"/>
    <w:rsid w:val="001C46EA"/>
    <w:rsid w:val="001E0DA1"/>
    <w:rsid w:val="001F533F"/>
    <w:rsid w:val="0020413F"/>
    <w:rsid w:val="0020633F"/>
    <w:rsid w:val="00210747"/>
    <w:rsid w:val="00215815"/>
    <w:rsid w:val="00216ECF"/>
    <w:rsid w:val="00217FF8"/>
    <w:rsid w:val="002273EB"/>
    <w:rsid w:val="00237D0C"/>
    <w:rsid w:val="002557AC"/>
    <w:rsid w:val="00263E08"/>
    <w:rsid w:val="00274F1B"/>
    <w:rsid w:val="00281145"/>
    <w:rsid w:val="00285F74"/>
    <w:rsid w:val="00285F92"/>
    <w:rsid w:val="00291708"/>
    <w:rsid w:val="002A089D"/>
    <w:rsid w:val="002C33F1"/>
    <w:rsid w:val="002C4791"/>
    <w:rsid w:val="002E0F50"/>
    <w:rsid w:val="002E7BAC"/>
    <w:rsid w:val="002F3B80"/>
    <w:rsid w:val="0031177C"/>
    <w:rsid w:val="003154B9"/>
    <w:rsid w:val="00326199"/>
    <w:rsid w:val="003355FC"/>
    <w:rsid w:val="003370F9"/>
    <w:rsid w:val="00341910"/>
    <w:rsid w:val="00347EBA"/>
    <w:rsid w:val="003604B8"/>
    <w:rsid w:val="0038663F"/>
    <w:rsid w:val="003B0DB8"/>
    <w:rsid w:val="003B1A9A"/>
    <w:rsid w:val="003F1A0E"/>
    <w:rsid w:val="004036F6"/>
    <w:rsid w:val="00404E8C"/>
    <w:rsid w:val="0041393B"/>
    <w:rsid w:val="00415127"/>
    <w:rsid w:val="00422D76"/>
    <w:rsid w:val="00423A26"/>
    <w:rsid w:val="00430EF9"/>
    <w:rsid w:val="00431999"/>
    <w:rsid w:val="00443E2D"/>
    <w:rsid w:val="00451A76"/>
    <w:rsid w:val="0045308C"/>
    <w:rsid w:val="004540D0"/>
    <w:rsid w:val="00461A9F"/>
    <w:rsid w:val="00486FF2"/>
    <w:rsid w:val="004966AF"/>
    <w:rsid w:val="004C6553"/>
    <w:rsid w:val="004E69D1"/>
    <w:rsid w:val="005047AD"/>
    <w:rsid w:val="005118CD"/>
    <w:rsid w:val="00520460"/>
    <w:rsid w:val="00522EDA"/>
    <w:rsid w:val="00524726"/>
    <w:rsid w:val="00546193"/>
    <w:rsid w:val="00553DFB"/>
    <w:rsid w:val="005605D7"/>
    <w:rsid w:val="00572086"/>
    <w:rsid w:val="005723CD"/>
    <w:rsid w:val="00573775"/>
    <w:rsid w:val="005765A3"/>
    <w:rsid w:val="005949E9"/>
    <w:rsid w:val="00595143"/>
    <w:rsid w:val="00597871"/>
    <w:rsid w:val="005A52EC"/>
    <w:rsid w:val="005B354D"/>
    <w:rsid w:val="005C5BC6"/>
    <w:rsid w:val="005D0E75"/>
    <w:rsid w:val="005D258E"/>
    <w:rsid w:val="005D47DE"/>
    <w:rsid w:val="005F364E"/>
    <w:rsid w:val="006138F9"/>
    <w:rsid w:val="00614DA0"/>
    <w:rsid w:val="0062123A"/>
    <w:rsid w:val="00635EF0"/>
    <w:rsid w:val="00641736"/>
    <w:rsid w:val="00646E75"/>
    <w:rsid w:val="00646F92"/>
    <w:rsid w:val="006633C6"/>
    <w:rsid w:val="00663587"/>
    <w:rsid w:val="00665237"/>
    <w:rsid w:val="0067025F"/>
    <w:rsid w:val="006871EA"/>
    <w:rsid w:val="006C3FED"/>
    <w:rsid w:val="006C76CD"/>
    <w:rsid w:val="006D409C"/>
    <w:rsid w:val="006F63E5"/>
    <w:rsid w:val="00710A82"/>
    <w:rsid w:val="00711BD3"/>
    <w:rsid w:val="0072299F"/>
    <w:rsid w:val="00725939"/>
    <w:rsid w:val="00746CE0"/>
    <w:rsid w:val="0076178D"/>
    <w:rsid w:val="00765F83"/>
    <w:rsid w:val="00776643"/>
    <w:rsid w:val="00783F9B"/>
    <w:rsid w:val="00785068"/>
    <w:rsid w:val="00790575"/>
    <w:rsid w:val="00791C72"/>
    <w:rsid w:val="00797579"/>
    <w:rsid w:val="007C2F2A"/>
    <w:rsid w:val="007D0D99"/>
    <w:rsid w:val="007D0F5B"/>
    <w:rsid w:val="007D4BA2"/>
    <w:rsid w:val="007E4AA4"/>
    <w:rsid w:val="007F51D5"/>
    <w:rsid w:val="007F7DB5"/>
    <w:rsid w:val="00813B89"/>
    <w:rsid w:val="008207E5"/>
    <w:rsid w:val="008351EC"/>
    <w:rsid w:val="00847269"/>
    <w:rsid w:val="008542A6"/>
    <w:rsid w:val="0087225C"/>
    <w:rsid w:val="00882E29"/>
    <w:rsid w:val="00885519"/>
    <w:rsid w:val="0088751D"/>
    <w:rsid w:val="008A1C33"/>
    <w:rsid w:val="008C1012"/>
    <w:rsid w:val="008C6A43"/>
    <w:rsid w:val="008D6FB5"/>
    <w:rsid w:val="008E63A2"/>
    <w:rsid w:val="008F290E"/>
    <w:rsid w:val="008F7065"/>
    <w:rsid w:val="00906259"/>
    <w:rsid w:val="00932231"/>
    <w:rsid w:val="0094083F"/>
    <w:rsid w:val="00942045"/>
    <w:rsid w:val="00946A29"/>
    <w:rsid w:val="00964B9F"/>
    <w:rsid w:val="00970CF6"/>
    <w:rsid w:val="00996357"/>
    <w:rsid w:val="009C12C2"/>
    <w:rsid w:val="009F215D"/>
    <w:rsid w:val="009F5E11"/>
    <w:rsid w:val="00A113D5"/>
    <w:rsid w:val="00A20E9C"/>
    <w:rsid w:val="00A55377"/>
    <w:rsid w:val="00A60693"/>
    <w:rsid w:val="00A73BCA"/>
    <w:rsid w:val="00A75FCE"/>
    <w:rsid w:val="00A87ECF"/>
    <w:rsid w:val="00AA4E2F"/>
    <w:rsid w:val="00AB2163"/>
    <w:rsid w:val="00AC07EF"/>
    <w:rsid w:val="00AC5509"/>
    <w:rsid w:val="00AE16E3"/>
    <w:rsid w:val="00AE4EC5"/>
    <w:rsid w:val="00AF4EA4"/>
    <w:rsid w:val="00B04F37"/>
    <w:rsid w:val="00B0669D"/>
    <w:rsid w:val="00B23F62"/>
    <w:rsid w:val="00B25C3B"/>
    <w:rsid w:val="00B27765"/>
    <w:rsid w:val="00B4067E"/>
    <w:rsid w:val="00B56908"/>
    <w:rsid w:val="00B578E9"/>
    <w:rsid w:val="00B602B1"/>
    <w:rsid w:val="00B678BA"/>
    <w:rsid w:val="00B72797"/>
    <w:rsid w:val="00B90CEF"/>
    <w:rsid w:val="00B95D4D"/>
    <w:rsid w:val="00B96FD2"/>
    <w:rsid w:val="00BB39E6"/>
    <w:rsid w:val="00BB56FC"/>
    <w:rsid w:val="00BC1410"/>
    <w:rsid w:val="00BC44FB"/>
    <w:rsid w:val="00BD1615"/>
    <w:rsid w:val="00BD440E"/>
    <w:rsid w:val="00BE2A24"/>
    <w:rsid w:val="00BE7363"/>
    <w:rsid w:val="00BF689F"/>
    <w:rsid w:val="00C02826"/>
    <w:rsid w:val="00C07849"/>
    <w:rsid w:val="00C1299E"/>
    <w:rsid w:val="00C17834"/>
    <w:rsid w:val="00C35184"/>
    <w:rsid w:val="00C36CC2"/>
    <w:rsid w:val="00C47D4F"/>
    <w:rsid w:val="00C51CF5"/>
    <w:rsid w:val="00C6080A"/>
    <w:rsid w:val="00C619EB"/>
    <w:rsid w:val="00C81DDC"/>
    <w:rsid w:val="00C86C7B"/>
    <w:rsid w:val="00C9330A"/>
    <w:rsid w:val="00C93D20"/>
    <w:rsid w:val="00CA407F"/>
    <w:rsid w:val="00CB38D2"/>
    <w:rsid w:val="00CB67DF"/>
    <w:rsid w:val="00CB7911"/>
    <w:rsid w:val="00CC108C"/>
    <w:rsid w:val="00CD0558"/>
    <w:rsid w:val="00CE1404"/>
    <w:rsid w:val="00CF2950"/>
    <w:rsid w:val="00D00A30"/>
    <w:rsid w:val="00D30088"/>
    <w:rsid w:val="00D47F08"/>
    <w:rsid w:val="00D8438A"/>
    <w:rsid w:val="00D91964"/>
    <w:rsid w:val="00D92169"/>
    <w:rsid w:val="00D96C72"/>
    <w:rsid w:val="00DA18F0"/>
    <w:rsid w:val="00DA78B8"/>
    <w:rsid w:val="00DB0EC6"/>
    <w:rsid w:val="00DB4297"/>
    <w:rsid w:val="00DB5DA6"/>
    <w:rsid w:val="00DC71AE"/>
    <w:rsid w:val="00DD12AF"/>
    <w:rsid w:val="00DD491A"/>
    <w:rsid w:val="00DD49BB"/>
    <w:rsid w:val="00DE1642"/>
    <w:rsid w:val="00DE1D4B"/>
    <w:rsid w:val="00DF6F97"/>
    <w:rsid w:val="00E03C09"/>
    <w:rsid w:val="00E070B9"/>
    <w:rsid w:val="00E5161E"/>
    <w:rsid w:val="00E552E0"/>
    <w:rsid w:val="00E55D74"/>
    <w:rsid w:val="00E64DEF"/>
    <w:rsid w:val="00E65007"/>
    <w:rsid w:val="00E76937"/>
    <w:rsid w:val="00E774C3"/>
    <w:rsid w:val="00E82802"/>
    <w:rsid w:val="00E83855"/>
    <w:rsid w:val="00E8541C"/>
    <w:rsid w:val="00E85960"/>
    <w:rsid w:val="00E87334"/>
    <w:rsid w:val="00E92F19"/>
    <w:rsid w:val="00EA1844"/>
    <w:rsid w:val="00EB22A1"/>
    <w:rsid w:val="00EC04D4"/>
    <w:rsid w:val="00ED0BCE"/>
    <w:rsid w:val="00ED3D07"/>
    <w:rsid w:val="00EE2BB4"/>
    <w:rsid w:val="00F10E7F"/>
    <w:rsid w:val="00F21ED3"/>
    <w:rsid w:val="00F223D3"/>
    <w:rsid w:val="00F429B9"/>
    <w:rsid w:val="00F543AF"/>
    <w:rsid w:val="00F56513"/>
    <w:rsid w:val="00F6390A"/>
    <w:rsid w:val="00F647BA"/>
    <w:rsid w:val="00F6715F"/>
    <w:rsid w:val="00F75A8E"/>
    <w:rsid w:val="00F76367"/>
    <w:rsid w:val="00F8380C"/>
    <w:rsid w:val="00F9615E"/>
    <w:rsid w:val="00FA4506"/>
    <w:rsid w:val="00FA7B23"/>
    <w:rsid w:val="00FB1338"/>
    <w:rsid w:val="00FB2D8B"/>
    <w:rsid w:val="00FC5B05"/>
    <w:rsid w:val="00FC5CD1"/>
    <w:rsid w:val="00FC68B7"/>
    <w:rsid w:val="00FD1414"/>
    <w:rsid w:val="00FD19FC"/>
    <w:rsid w:val="00FD27BC"/>
    <w:rsid w:val="00FD77C3"/>
    <w:rsid w:val="00F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2AF2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92"/>
    <w:pPr>
      <w:ind w:right="360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nfase">
    <w:name w:val="Emphasis"/>
    <w:basedOn w:val="Fontepargpadro"/>
    <w:uiPriority w:val="11"/>
    <w:semiHidden/>
    <w:qFormat/>
    <w:rsid w:val="00B90CEF"/>
    <w:rPr>
      <w:i/>
      <w:iCs/>
    </w:rPr>
  </w:style>
  <w:style w:type="paragraph" w:styleId="PargrafodaLista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53B84"/>
  </w:style>
  <w:style w:type="paragraph" w:styleId="Rodap">
    <w:name w:val="footer"/>
    <w:basedOn w:val="Normal"/>
    <w:link w:val="Rodap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72086"/>
    <w:rPr>
      <w:sz w:val="2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a">
    <w:name w:val="Date"/>
    <w:basedOn w:val="Normal"/>
    <w:next w:val="Normal"/>
    <w:link w:val="DataChar"/>
    <w:uiPriority w:val="99"/>
    <w:rsid w:val="00C51CF5"/>
    <w:rPr>
      <w:sz w:val="18"/>
      <w:szCs w:val="22"/>
    </w:rPr>
  </w:style>
  <w:style w:type="character" w:customStyle="1" w:styleId="DataChar">
    <w:name w:val="Data Char"/>
    <w:basedOn w:val="Fontepargpadro"/>
    <w:link w:val="Data"/>
    <w:uiPriority w:val="99"/>
    <w:rsid w:val="00C51CF5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AC5509"/>
    <w:rPr>
      <w:color w:val="31521B" w:themeColor="accent2" w:themeShade="80"/>
      <w:u w:val="single"/>
    </w:rPr>
  </w:style>
  <w:style w:type="character" w:styleId="TextodoEspaoReservado">
    <w:name w:val="Placeholder Text"/>
    <w:basedOn w:val="Fontepargpadro"/>
    <w:uiPriority w:val="99"/>
    <w:semiHidden/>
    <w:rsid w:val="00C51CF5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Ttulo1Char">
    <w:name w:val="Título 1 Char"/>
    <w:basedOn w:val="Fontepargpadro"/>
    <w:link w:val="Ttulo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Fontepargpadro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Textodebalo">
    <w:name w:val="Balloon Text"/>
    <w:basedOn w:val="Normal"/>
    <w:link w:val="TextodebaloChar"/>
    <w:uiPriority w:val="99"/>
    <w:semiHidden/>
    <w:unhideWhenUsed/>
    <w:rsid w:val="005723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23CD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543A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543A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543A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543A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543AF"/>
    <w:rPr>
      <w:b/>
      <w:bCs/>
      <w:sz w:val="20"/>
      <w:szCs w:val="20"/>
    </w:rPr>
  </w:style>
  <w:style w:type="paragraph" w:customStyle="1" w:styleId="Default">
    <w:name w:val="Default"/>
    <w:rsid w:val="00847269"/>
    <w:pPr>
      <w:autoSpaceDE w:val="0"/>
      <w:autoSpaceDN w:val="0"/>
      <w:adjustRightInd w:val="0"/>
    </w:pPr>
    <w:rPr>
      <w:rFonts w:ascii="Algerian" w:eastAsiaTheme="minorHAnsi" w:hAnsi="Algerian" w:cs="Algeri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igobertocaionda-git-master-rigobertocaionda.vercel.ap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igobertocaionda-git-master-rigobertocaionda.vercel.ap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ck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2021-05-13T17:10:00Z</dcterms:created>
  <dcterms:modified xsi:type="dcterms:W3CDTF">2021-08-11T08:48:00Z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